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758" w:rsidRPr="001506C3" w:rsidRDefault="00724A07" w:rsidP="00B00BC6">
      <w:pPr>
        <w:spacing w:after="0"/>
        <w:rPr>
          <w:rFonts w:ascii="Arial" w:hAnsi="Arial" w:cs="Arial"/>
          <w:b/>
          <w:color w:val="000080"/>
          <w:sz w:val="96"/>
          <w:szCs w:val="96"/>
        </w:rPr>
      </w:pPr>
      <w:bookmarkStart w:id="0" w:name="_GoBack"/>
      <w:bookmarkEnd w:id="0"/>
      <w:r w:rsidRPr="001506C3">
        <w:rPr>
          <w:rFonts w:ascii="Arial" w:hAnsi="Arial" w:cs="Arial"/>
          <w:b/>
          <w:color w:val="000080"/>
          <w:sz w:val="96"/>
          <w:szCs w:val="96"/>
        </w:rPr>
        <w:t>Equality, Diversity</w:t>
      </w:r>
      <w:r w:rsidR="001506C3" w:rsidRPr="001506C3">
        <w:rPr>
          <w:rFonts w:ascii="Arial" w:hAnsi="Arial" w:cs="Arial"/>
          <w:b/>
          <w:color w:val="000080"/>
          <w:sz w:val="96"/>
          <w:szCs w:val="96"/>
        </w:rPr>
        <w:t xml:space="preserve"> </w:t>
      </w:r>
      <w:r w:rsidRPr="001506C3">
        <w:rPr>
          <w:rFonts w:ascii="Arial" w:hAnsi="Arial" w:cs="Arial"/>
          <w:b/>
          <w:color w:val="000080"/>
          <w:sz w:val="96"/>
          <w:szCs w:val="96"/>
        </w:rPr>
        <w:t>and Human Rights</w:t>
      </w:r>
    </w:p>
    <w:p w:rsidR="005545CB" w:rsidRPr="001506C3" w:rsidRDefault="005545CB" w:rsidP="005545CB">
      <w:pPr>
        <w:spacing w:after="0"/>
        <w:rPr>
          <w:rFonts w:ascii="Arial" w:hAnsi="Arial" w:cs="Arial"/>
          <w:i/>
          <w:color w:val="000080"/>
          <w:sz w:val="44"/>
          <w:szCs w:val="44"/>
          <w:lang w:val="en-US"/>
        </w:rPr>
      </w:pPr>
      <w:r w:rsidRPr="001506C3">
        <w:rPr>
          <w:rFonts w:ascii="Arial" w:hAnsi="Arial" w:cs="Arial"/>
          <w:i/>
          <w:color w:val="000080"/>
          <w:sz w:val="44"/>
          <w:szCs w:val="44"/>
          <w:lang w:val="en-US"/>
        </w:rPr>
        <w:t>Level 1 – All staff,</w:t>
      </w:r>
      <w:r w:rsidR="001506C3" w:rsidRPr="001506C3">
        <w:rPr>
          <w:rFonts w:ascii="Arial" w:hAnsi="Arial" w:cs="Arial"/>
          <w:i/>
          <w:color w:val="000080"/>
          <w:sz w:val="44"/>
          <w:szCs w:val="44"/>
          <w:lang w:val="en-US"/>
        </w:rPr>
        <w:t xml:space="preserve"> </w:t>
      </w:r>
      <w:r w:rsidR="005E22A6" w:rsidRPr="001506C3">
        <w:rPr>
          <w:rFonts w:ascii="Arial" w:hAnsi="Arial" w:cs="Arial"/>
          <w:i/>
          <w:color w:val="000080"/>
          <w:sz w:val="44"/>
          <w:szCs w:val="44"/>
          <w:lang w:val="en-US"/>
        </w:rPr>
        <w:t>i</w:t>
      </w:r>
      <w:r w:rsidR="002221CE" w:rsidRPr="001506C3">
        <w:rPr>
          <w:rFonts w:ascii="Arial" w:hAnsi="Arial" w:cs="Arial"/>
          <w:i/>
          <w:color w:val="000080"/>
          <w:sz w:val="44"/>
          <w:szCs w:val="44"/>
          <w:lang w:val="en-US"/>
        </w:rPr>
        <w:t xml:space="preserve">ncluding unpaid </w:t>
      </w:r>
      <w:r w:rsidR="00937651">
        <w:rPr>
          <w:rFonts w:ascii="Arial" w:hAnsi="Arial" w:cs="Arial"/>
          <w:i/>
          <w:color w:val="000080"/>
          <w:sz w:val="44"/>
          <w:szCs w:val="44"/>
          <w:lang w:val="en-US"/>
        </w:rPr>
        <w:br/>
      </w:r>
      <w:r w:rsidR="002221CE" w:rsidRPr="001506C3">
        <w:rPr>
          <w:rFonts w:ascii="Arial" w:hAnsi="Arial" w:cs="Arial"/>
          <w:i/>
          <w:color w:val="000080"/>
          <w:sz w:val="44"/>
          <w:szCs w:val="44"/>
          <w:lang w:val="en-US"/>
        </w:rPr>
        <w:t xml:space="preserve">and voluntary </w:t>
      </w:r>
      <w:r w:rsidR="005E22A6" w:rsidRPr="001506C3">
        <w:rPr>
          <w:rFonts w:ascii="Arial" w:hAnsi="Arial" w:cs="Arial"/>
          <w:i/>
          <w:color w:val="000080"/>
          <w:sz w:val="44"/>
          <w:szCs w:val="44"/>
          <w:lang w:val="en-US"/>
        </w:rPr>
        <w:t>s</w:t>
      </w:r>
      <w:r w:rsidRPr="001506C3">
        <w:rPr>
          <w:rFonts w:ascii="Arial" w:hAnsi="Arial" w:cs="Arial"/>
          <w:i/>
          <w:color w:val="000080"/>
          <w:sz w:val="44"/>
          <w:szCs w:val="44"/>
          <w:lang w:val="en-US"/>
        </w:rPr>
        <w:t>taff</w:t>
      </w:r>
    </w:p>
    <w:p w:rsidR="00077EA6" w:rsidRPr="001506C3" w:rsidRDefault="009C20F9" w:rsidP="005545CB">
      <w:pPr>
        <w:spacing w:after="0"/>
        <w:rPr>
          <w:rFonts w:ascii="Arial" w:hAnsi="Arial" w:cs="Arial"/>
          <w:i/>
          <w:color w:val="000080"/>
          <w:sz w:val="44"/>
          <w:szCs w:val="44"/>
        </w:rPr>
      </w:pPr>
      <w:r>
        <w:rPr>
          <w:rFonts w:ascii="Arial" w:hAnsi="Arial" w:cs="Arial"/>
          <w:i/>
          <w:color w:val="000080"/>
          <w:sz w:val="44"/>
          <w:szCs w:val="44"/>
        </w:rPr>
        <w:t>Assessment</w:t>
      </w:r>
      <w:r w:rsidR="00DC70C3" w:rsidRPr="001506C3">
        <w:rPr>
          <w:rFonts w:ascii="Arial" w:hAnsi="Arial" w:cs="Arial"/>
          <w:i/>
          <w:color w:val="000080"/>
          <w:sz w:val="44"/>
          <w:szCs w:val="44"/>
        </w:rPr>
        <w:t xml:space="preserve"> </w:t>
      </w:r>
      <w:r w:rsidR="001506C3" w:rsidRPr="001506C3">
        <w:rPr>
          <w:rFonts w:ascii="Arial" w:hAnsi="Arial" w:cs="Arial"/>
          <w:i/>
          <w:color w:val="000080"/>
          <w:sz w:val="44"/>
          <w:szCs w:val="44"/>
        </w:rPr>
        <w:t>1</w:t>
      </w:r>
    </w:p>
    <w:p w:rsidR="009D5CBC" w:rsidRDefault="009D5CBC" w:rsidP="00B00BC6">
      <w:pPr>
        <w:spacing w:after="0"/>
        <w:rPr>
          <w:rFonts w:ascii="Arial" w:hAnsi="Arial" w:cs="Arial"/>
          <w:i/>
          <w:sz w:val="24"/>
          <w:szCs w:val="24"/>
        </w:rPr>
      </w:pPr>
    </w:p>
    <w:p w:rsidR="001506C3" w:rsidRDefault="001506C3" w:rsidP="009D5CBC">
      <w:pPr>
        <w:widowControl w:val="0"/>
        <w:suppressAutoHyphens/>
        <w:spacing w:after="0"/>
        <w:rPr>
          <w:rFonts w:ascii="Arial" w:eastAsia="SimSun" w:hAnsi="Arial" w:cs="Arial"/>
          <w:b/>
          <w:sz w:val="24"/>
          <w:szCs w:val="24"/>
          <w:lang w:bidi="en-US"/>
        </w:rPr>
      </w:pPr>
    </w:p>
    <w:p w:rsidR="001506C3" w:rsidRDefault="001506C3" w:rsidP="009D5CBC">
      <w:pPr>
        <w:widowControl w:val="0"/>
        <w:suppressAutoHyphens/>
        <w:spacing w:after="0"/>
        <w:rPr>
          <w:rFonts w:ascii="Arial" w:eastAsia="SimSun" w:hAnsi="Arial" w:cs="Arial"/>
          <w:b/>
          <w:sz w:val="24"/>
          <w:szCs w:val="24"/>
          <w:lang w:bidi="en-US"/>
        </w:rPr>
      </w:pPr>
    </w:p>
    <w:p w:rsidR="001506C3" w:rsidRDefault="001506C3" w:rsidP="009D5CBC">
      <w:pPr>
        <w:widowControl w:val="0"/>
        <w:suppressAutoHyphens/>
        <w:spacing w:after="0"/>
        <w:rPr>
          <w:rFonts w:ascii="Arial" w:eastAsia="SimSun" w:hAnsi="Arial" w:cs="Arial"/>
          <w:b/>
          <w:sz w:val="24"/>
          <w:szCs w:val="24"/>
          <w:lang w:bidi="en-US"/>
        </w:rPr>
      </w:pPr>
    </w:p>
    <w:p w:rsidR="001506C3" w:rsidRDefault="001506C3" w:rsidP="009D5CBC">
      <w:pPr>
        <w:widowControl w:val="0"/>
        <w:suppressAutoHyphens/>
        <w:spacing w:after="0"/>
        <w:rPr>
          <w:rFonts w:ascii="Arial" w:eastAsia="SimSun" w:hAnsi="Arial" w:cs="Arial"/>
          <w:b/>
          <w:sz w:val="24"/>
          <w:szCs w:val="24"/>
          <w:lang w:bidi="en-US"/>
        </w:rPr>
      </w:pPr>
    </w:p>
    <w:p w:rsidR="001506C3" w:rsidRDefault="001506C3" w:rsidP="009D5CBC">
      <w:pPr>
        <w:widowControl w:val="0"/>
        <w:suppressAutoHyphens/>
        <w:spacing w:after="0"/>
        <w:rPr>
          <w:rFonts w:ascii="Arial" w:eastAsia="SimSun" w:hAnsi="Arial" w:cs="Arial"/>
          <w:b/>
          <w:sz w:val="24"/>
          <w:szCs w:val="24"/>
          <w:lang w:bidi="en-US"/>
        </w:rPr>
      </w:pPr>
    </w:p>
    <w:p w:rsidR="009D5CBC" w:rsidRPr="001506C3" w:rsidRDefault="009D5CBC" w:rsidP="009D5CBC">
      <w:pPr>
        <w:widowControl w:val="0"/>
        <w:suppressAutoHyphens/>
        <w:spacing w:after="0"/>
        <w:rPr>
          <w:rFonts w:ascii="Arial" w:eastAsia="SimSun" w:hAnsi="Arial" w:cs="Arial"/>
          <w:b/>
          <w:color w:val="000080"/>
          <w:sz w:val="24"/>
          <w:szCs w:val="24"/>
          <w:lang w:bidi="en-US"/>
        </w:rPr>
      </w:pPr>
      <w:r w:rsidRPr="001506C3">
        <w:rPr>
          <w:rFonts w:ascii="Arial" w:eastAsia="SimSun" w:hAnsi="Arial" w:cs="Arial"/>
          <w:b/>
          <w:color w:val="000080"/>
          <w:sz w:val="24"/>
          <w:szCs w:val="24"/>
          <w:lang w:bidi="en-US"/>
        </w:rPr>
        <w:t>Instructions</w:t>
      </w:r>
    </w:p>
    <w:p w:rsidR="001506C3" w:rsidRDefault="001506C3" w:rsidP="001506C3">
      <w:pPr>
        <w:widowControl w:val="0"/>
        <w:suppressAutoHyphens/>
        <w:spacing w:after="0"/>
        <w:rPr>
          <w:rFonts w:ascii="Arial" w:eastAsia="SimSun" w:hAnsi="Arial" w:cs="Arial"/>
          <w:sz w:val="24"/>
          <w:szCs w:val="24"/>
          <w:lang w:bidi="en-US"/>
        </w:rPr>
      </w:pPr>
      <w:r w:rsidRPr="00771EF0">
        <w:rPr>
          <w:rFonts w:ascii="Arial" w:eastAsia="SimSun" w:hAnsi="Arial" w:cs="Arial"/>
          <w:sz w:val="24"/>
          <w:szCs w:val="24"/>
          <w:lang w:bidi="en-US"/>
        </w:rPr>
        <w:t xml:space="preserve">All </w:t>
      </w:r>
      <w:r w:rsidR="008773D5">
        <w:rPr>
          <w:rFonts w:ascii="Arial" w:eastAsia="SimSun" w:hAnsi="Arial" w:cs="Arial"/>
          <w:sz w:val="24"/>
          <w:szCs w:val="24"/>
          <w:lang w:bidi="en-US"/>
        </w:rPr>
        <w:t xml:space="preserve">10 </w:t>
      </w:r>
      <w:r w:rsidRPr="00771EF0">
        <w:rPr>
          <w:rFonts w:ascii="Arial" w:eastAsia="SimSun" w:hAnsi="Arial" w:cs="Arial"/>
          <w:sz w:val="24"/>
          <w:szCs w:val="24"/>
          <w:lang w:bidi="en-US"/>
        </w:rPr>
        <w:t xml:space="preserve">questions must be answered. </w:t>
      </w:r>
    </w:p>
    <w:p w:rsidR="001506C3" w:rsidRPr="00771EF0" w:rsidRDefault="001506C3" w:rsidP="001506C3">
      <w:pPr>
        <w:widowControl w:val="0"/>
        <w:suppressAutoHyphens/>
        <w:spacing w:after="0"/>
        <w:rPr>
          <w:rFonts w:ascii="Arial" w:eastAsia="SimSun" w:hAnsi="Arial" w:cs="Arial"/>
          <w:sz w:val="24"/>
          <w:szCs w:val="24"/>
          <w:lang w:bidi="en-US"/>
        </w:rPr>
      </w:pPr>
    </w:p>
    <w:p w:rsidR="001506C3" w:rsidRPr="00771EF0" w:rsidRDefault="001506C3" w:rsidP="001506C3">
      <w:pPr>
        <w:widowControl w:val="0"/>
        <w:suppressAutoHyphens/>
        <w:spacing w:after="0"/>
        <w:rPr>
          <w:rFonts w:ascii="Arial" w:eastAsia="SimSun" w:hAnsi="Arial" w:cs="Arial"/>
          <w:sz w:val="24"/>
          <w:szCs w:val="24"/>
          <w:lang w:bidi="en-US"/>
        </w:rPr>
      </w:pPr>
      <w:r w:rsidRPr="00771EF0">
        <w:rPr>
          <w:rFonts w:ascii="Arial" w:eastAsia="SimSun" w:hAnsi="Arial" w:cs="Arial"/>
          <w:sz w:val="24"/>
          <w:szCs w:val="24"/>
          <w:lang w:bidi="en-US"/>
        </w:rPr>
        <w:t xml:space="preserve">Select the correct answer for each question and tick the box. Some questions </w:t>
      </w:r>
      <w:r>
        <w:rPr>
          <w:rFonts w:ascii="Arial" w:eastAsia="SimSun" w:hAnsi="Arial" w:cs="Arial"/>
          <w:sz w:val="24"/>
          <w:szCs w:val="24"/>
          <w:lang w:bidi="en-US"/>
        </w:rPr>
        <w:t xml:space="preserve">may </w:t>
      </w:r>
      <w:r w:rsidRPr="00771EF0">
        <w:rPr>
          <w:rFonts w:ascii="Arial" w:eastAsia="SimSun" w:hAnsi="Arial" w:cs="Arial"/>
          <w:sz w:val="24"/>
          <w:szCs w:val="24"/>
          <w:lang w:bidi="en-US"/>
        </w:rPr>
        <w:t>require more than 1 answer to be chosen</w:t>
      </w:r>
      <w:r>
        <w:rPr>
          <w:rFonts w:ascii="Arial" w:eastAsia="SimSun" w:hAnsi="Arial" w:cs="Arial"/>
          <w:sz w:val="24"/>
          <w:szCs w:val="24"/>
          <w:lang w:bidi="en-US"/>
        </w:rPr>
        <w:t xml:space="preserve">. </w:t>
      </w:r>
      <w:r w:rsidRPr="00771EF0">
        <w:rPr>
          <w:rFonts w:ascii="Arial" w:eastAsia="SimSun" w:hAnsi="Arial" w:cs="Arial"/>
          <w:sz w:val="24"/>
          <w:szCs w:val="24"/>
          <w:lang w:bidi="en-US"/>
        </w:rPr>
        <w:t xml:space="preserve">There is no time limit for this assessment but </w:t>
      </w:r>
      <w:r>
        <w:rPr>
          <w:rFonts w:ascii="Arial" w:eastAsia="SimSun" w:hAnsi="Arial" w:cs="Arial"/>
          <w:sz w:val="24"/>
          <w:szCs w:val="24"/>
          <w:lang w:bidi="en-US"/>
        </w:rPr>
        <w:t>it</w:t>
      </w:r>
      <w:r w:rsidRPr="00771EF0">
        <w:rPr>
          <w:rFonts w:ascii="Arial" w:eastAsia="SimSun" w:hAnsi="Arial" w:cs="Arial"/>
          <w:sz w:val="24"/>
          <w:szCs w:val="24"/>
          <w:lang w:bidi="en-US"/>
        </w:rPr>
        <w:t xml:space="preserve"> should </w:t>
      </w:r>
      <w:r>
        <w:rPr>
          <w:rFonts w:ascii="Arial" w:eastAsia="SimSun" w:hAnsi="Arial" w:cs="Arial"/>
          <w:sz w:val="24"/>
          <w:szCs w:val="24"/>
          <w:lang w:bidi="en-US"/>
        </w:rPr>
        <w:t>take no</w:t>
      </w:r>
      <w:r w:rsidRPr="00771EF0">
        <w:rPr>
          <w:rFonts w:ascii="Arial" w:eastAsia="SimSun" w:hAnsi="Arial" w:cs="Arial"/>
          <w:sz w:val="24"/>
          <w:szCs w:val="24"/>
          <w:lang w:bidi="en-US"/>
        </w:rPr>
        <w:t xml:space="preserve"> more than 15 minutes to complete.</w:t>
      </w:r>
    </w:p>
    <w:p w:rsidR="009D5CBC" w:rsidRPr="00771EF0" w:rsidRDefault="009D5CBC" w:rsidP="009D5CBC">
      <w:pPr>
        <w:widowControl w:val="0"/>
        <w:suppressAutoHyphens/>
        <w:spacing w:after="0"/>
        <w:rPr>
          <w:rFonts w:ascii="Arial" w:eastAsia="SimSun" w:hAnsi="Arial" w:cs="Arial"/>
          <w:sz w:val="24"/>
          <w:szCs w:val="24"/>
          <w:lang w:bidi="en-US"/>
        </w:rPr>
      </w:pPr>
    </w:p>
    <w:p w:rsidR="009D5CBC" w:rsidRDefault="009D5CBC" w:rsidP="009D5CBC">
      <w:pPr>
        <w:widowControl w:val="0"/>
        <w:suppressAutoHyphens/>
        <w:spacing w:after="0"/>
        <w:rPr>
          <w:rFonts w:ascii="Arial" w:eastAsia="SimSun" w:hAnsi="Arial" w:cs="Arial"/>
          <w:i/>
          <w:sz w:val="24"/>
          <w:szCs w:val="24"/>
          <w:lang w:bidi="en-US"/>
        </w:rPr>
      </w:pPr>
      <w:r w:rsidRPr="001506C3">
        <w:rPr>
          <w:rFonts w:ascii="Arial" w:eastAsia="SimSun" w:hAnsi="Arial" w:cs="Arial"/>
          <w:sz w:val="24"/>
          <w:szCs w:val="24"/>
          <w:lang w:bidi="en-US"/>
        </w:rPr>
        <w:t>Please su</w:t>
      </w:r>
      <w:r w:rsidR="001506C3" w:rsidRPr="001506C3">
        <w:rPr>
          <w:rFonts w:ascii="Arial" w:eastAsia="SimSun" w:hAnsi="Arial" w:cs="Arial"/>
          <w:sz w:val="24"/>
          <w:szCs w:val="24"/>
          <w:lang w:bidi="en-US"/>
        </w:rPr>
        <w:t>bmit completed assessments to:</w:t>
      </w:r>
      <w:r w:rsidR="001506C3">
        <w:rPr>
          <w:rFonts w:ascii="Arial" w:eastAsia="SimSun" w:hAnsi="Arial" w:cs="Arial"/>
          <w:b/>
          <w:sz w:val="24"/>
          <w:szCs w:val="24"/>
          <w:lang w:bidi="en-US"/>
        </w:rPr>
        <w:tab/>
      </w:r>
      <w:r w:rsidR="001506C3">
        <w:rPr>
          <w:rFonts w:ascii="Arial" w:eastAsia="SimSun" w:hAnsi="Arial" w:cs="Arial"/>
          <w:b/>
          <w:sz w:val="24"/>
          <w:szCs w:val="24"/>
          <w:lang w:bidi="en-US"/>
        </w:rPr>
        <w:tab/>
      </w:r>
      <w:r w:rsidR="001506C3" w:rsidRPr="001506C3">
        <w:rPr>
          <w:rFonts w:ascii="Arial" w:eastAsia="SimSun" w:hAnsi="Arial" w:cs="Arial"/>
          <w:i/>
          <w:sz w:val="24"/>
          <w:szCs w:val="24"/>
          <w:lang w:bidi="en-US"/>
        </w:rPr>
        <w:t>(Insert contact details…)</w:t>
      </w:r>
    </w:p>
    <w:p w:rsidR="001506C3" w:rsidRDefault="001506C3" w:rsidP="009D5CBC">
      <w:pPr>
        <w:widowControl w:val="0"/>
        <w:suppressAutoHyphens/>
        <w:spacing w:after="0"/>
        <w:rPr>
          <w:rFonts w:ascii="Arial" w:eastAsia="SimSun" w:hAnsi="Arial" w:cs="Arial"/>
          <w:b/>
          <w:sz w:val="24"/>
          <w:szCs w:val="24"/>
          <w:lang w:bidi="en-US"/>
        </w:rPr>
      </w:pPr>
    </w:p>
    <w:p w:rsidR="001506C3" w:rsidRDefault="001506C3" w:rsidP="009D5CBC">
      <w:pPr>
        <w:widowControl w:val="0"/>
        <w:suppressAutoHyphens/>
        <w:spacing w:after="0"/>
        <w:rPr>
          <w:rFonts w:ascii="Arial" w:eastAsia="SimSun" w:hAnsi="Arial" w:cs="Arial"/>
          <w:b/>
          <w:sz w:val="24"/>
          <w:szCs w:val="24"/>
          <w:lang w:bidi="en-US"/>
        </w:rPr>
      </w:pPr>
    </w:p>
    <w:p w:rsidR="001506C3" w:rsidRPr="001506C3" w:rsidRDefault="001506C3" w:rsidP="009D5CBC">
      <w:pPr>
        <w:widowControl w:val="0"/>
        <w:suppressAutoHyphens/>
        <w:spacing w:after="0"/>
        <w:rPr>
          <w:rFonts w:ascii="Arial" w:eastAsia="SimSun" w:hAnsi="Arial" w:cs="Arial"/>
          <w:color w:val="000080"/>
          <w:sz w:val="28"/>
          <w:szCs w:val="28"/>
          <w:lang w:bidi="en-US"/>
        </w:rPr>
      </w:pPr>
      <w:r w:rsidRPr="001506C3">
        <w:rPr>
          <w:rFonts w:ascii="Arial" w:eastAsia="SimSun" w:hAnsi="Arial" w:cs="Arial"/>
          <w:b/>
          <w:color w:val="000080"/>
          <w:sz w:val="24"/>
          <w:szCs w:val="24"/>
          <w:lang w:bidi="en-US"/>
        </w:rPr>
        <w:t>Please enter your details below:</w:t>
      </w:r>
    </w:p>
    <w:p w:rsidR="009D5CBC" w:rsidRDefault="009D5CBC" w:rsidP="00B00BC6">
      <w:pPr>
        <w:spacing w:after="0"/>
        <w:rPr>
          <w:rFonts w:ascii="Arial" w:hAnsi="Arial" w:cs="Arial"/>
          <w:i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59"/>
        <w:gridCol w:w="7605"/>
      </w:tblGrid>
      <w:tr w:rsidR="009D5CBC" w:rsidRPr="00771EF0" w:rsidTr="007467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5CBC" w:rsidRPr="00771EF0" w:rsidRDefault="009D5CBC" w:rsidP="007467DE">
            <w:pPr>
              <w:widowControl w:val="0"/>
              <w:suppressAutoHyphens/>
              <w:spacing w:after="0"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 w:rsidRPr="001506C3">
              <w:rPr>
                <w:rFonts w:ascii="Arial" w:eastAsia="SimSun" w:hAnsi="Arial" w:cs="Arial"/>
                <w:b/>
                <w:color w:val="000080"/>
                <w:sz w:val="24"/>
                <w:szCs w:val="24"/>
                <w:lang w:bidi="en-US"/>
              </w:rPr>
              <w:t>Name</w:t>
            </w:r>
          </w:p>
        </w:tc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CBC" w:rsidRPr="00771EF0" w:rsidRDefault="009D5CBC" w:rsidP="007467DE">
            <w:pPr>
              <w:widowControl w:val="0"/>
              <w:suppressAutoHyphens/>
              <w:spacing w:after="0"/>
              <w:rPr>
                <w:rFonts w:ascii="Arial" w:eastAsia="SimSun" w:hAnsi="Arial" w:cs="Arial"/>
                <w:b/>
                <w:sz w:val="36"/>
                <w:szCs w:val="36"/>
                <w:lang w:bidi="en-US"/>
              </w:rPr>
            </w:pPr>
          </w:p>
        </w:tc>
      </w:tr>
      <w:tr w:rsidR="009D5CBC" w:rsidRPr="00771EF0" w:rsidTr="007467DE"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D5CBC" w:rsidRPr="00771EF0" w:rsidRDefault="009D5CBC" w:rsidP="007467DE">
            <w:pPr>
              <w:widowControl w:val="0"/>
              <w:suppressAutoHyphens/>
              <w:spacing w:after="0"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</w:p>
        </w:tc>
        <w:tc>
          <w:tcPr>
            <w:tcW w:w="8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D5CBC" w:rsidRPr="00771EF0" w:rsidRDefault="009D5CBC" w:rsidP="007467DE">
            <w:pPr>
              <w:widowControl w:val="0"/>
              <w:suppressAutoHyphens/>
              <w:spacing w:after="0"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</w:p>
        </w:tc>
      </w:tr>
      <w:tr w:rsidR="009D5CBC" w:rsidRPr="00771EF0" w:rsidTr="007467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5CBC" w:rsidRPr="00771EF0" w:rsidRDefault="009D5CBC" w:rsidP="007467DE">
            <w:pPr>
              <w:widowControl w:val="0"/>
              <w:suppressAutoHyphens/>
              <w:spacing w:after="0"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 w:rsidRPr="001506C3">
              <w:rPr>
                <w:rFonts w:ascii="Arial" w:eastAsia="SimSun" w:hAnsi="Arial" w:cs="Arial"/>
                <w:b/>
                <w:color w:val="000080"/>
                <w:sz w:val="24"/>
                <w:szCs w:val="24"/>
                <w:lang w:bidi="en-US"/>
              </w:rPr>
              <w:t>Trust</w:t>
            </w:r>
          </w:p>
        </w:tc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CBC" w:rsidRPr="00771EF0" w:rsidRDefault="009D5CBC" w:rsidP="007467DE">
            <w:pPr>
              <w:widowControl w:val="0"/>
              <w:suppressAutoHyphens/>
              <w:spacing w:after="0"/>
              <w:rPr>
                <w:rFonts w:ascii="Arial" w:eastAsia="SimSun" w:hAnsi="Arial" w:cs="Arial"/>
                <w:b/>
                <w:sz w:val="36"/>
                <w:szCs w:val="36"/>
                <w:lang w:bidi="en-US"/>
              </w:rPr>
            </w:pPr>
          </w:p>
        </w:tc>
      </w:tr>
      <w:tr w:rsidR="009D5CBC" w:rsidRPr="00771EF0" w:rsidTr="007467DE"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D5CBC" w:rsidRPr="00771EF0" w:rsidRDefault="009D5CBC" w:rsidP="007467DE">
            <w:pPr>
              <w:widowControl w:val="0"/>
              <w:suppressAutoHyphens/>
              <w:spacing w:after="0"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</w:p>
        </w:tc>
        <w:tc>
          <w:tcPr>
            <w:tcW w:w="8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D5CBC" w:rsidRPr="00771EF0" w:rsidRDefault="009D5CBC" w:rsidP="007467DE">
            <w:pPr>
              <w:widowControl w:val="0"/>
              <w:suppressAutoHyphens/>
              <w:spacing w:after="0"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</w:p>
        </w:tc>
      </w:tr>
      <w:tr w:rsidR="009D5CBC" w:rsidRPr="00771EF0" w:rsidTr="007467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5CBC" w:rsidRPr="00771EF0" w:rsidRDefault="009D5CBC" w:rsidP="007467DE">
            <w:pPr>
              <w:widowControl w:val="0"/>
              <w:suppressAutoHyphens/>
              <w:spacing w:after="0"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 w:rsidRPr="001506C3">
              <w:rPr>
                <w:rFonts w:ascii="Arial" w:eastAsia="SimSun" w:hAnsi="Arial" w:cs="Arial"/>
                <w:b/>
                <w:color w:val="000080"/>
                <w:sz w:val="24"/>
                <w:szCs w:val="24"/>
                <w:lang w:bidi="en-US"/>
              </w:rPr>
              <w:t>Department</w:t>
            </w:r>
          </w:p>
        </w:tc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CBC" w:rsidRPr="00771EF0" w:rsidRDefault="009D5CBC" w:rsidP="007467DE">
            <w:pPr>
              <w:widowControl w:val="0"/>
              <w:suppressAutoHyphens/>
              <w:spacing w:after="0"/>
              <w:rPr>
                <w:rFonts w:ascii="Arial" w:eastAsia="SimSun" w:hAnsi="Arial" w:cs="Arial"/>
                <w:b/>
                <w:sz w:val="36"/>
                <w:szCs w:val="36"/>
                <w:lang w:bidi="en-US"/>
              </w:rPr>
            </w:pPr>
          </w:p>
        </w:tc>
      </w:tr>
    </w:tbl>
    <w:p w:rsidR="009D5CBC" w:rsidRPr="009D5CBC" w:rsidRDefault="009D5CBC" w:rsidP="00B00BC6">
      <w:pPr>
        <w:spacing w:after="0"/>
        <w:rPr>
          <w:rFonts w:ascii="Arial" w:hAnsi="Arial" w:cs="Arial"/>
          <w:i/>
          <w:sz w:val="24"/>
          <w:szCs w:val="24"/>
        </w:rPr>
      </w:pPr>
    </w:p>
    <w:p w:rsidR="001506C3" w:rsidRDefault="001506C3">
      <w:pPr>
        <w:rPr>
          <w:rFonts w:ascii="Arial" w:eastAsia="SimSun" w:hAnsi="Arial" w:cs="Arial"/>
          <w:b/>
          <w:sz w:val="24"/>
          <w:szCs w:val="24"/>
          <w:lang w:bidi="en-US"/>
        </w:rPr>
      </w:pPr>
      <w:r>
        <w:rPr>
          <w:rFonts w:ascii="Arial" w:eastAsia="SimSun" w:hAnsi="Arial" w:cs="Arial"/>
          <w:b/>
          <w:sz w:val="24"/>
          <w:szCs w:val="24"/>
          <w:lang w:bidi="en-US"/>
        </w:rPr>
        <w:br w:type="page"/>
      </w:r>
    </w:p>
    <w:p w:rsidR="00026937" w:rsidRDefault="009D5CBC" w:rsidP="009D5CBC">
      <w:pPr>
        <w:spacing w:after="0"/>
        <w:contextualSpacing/>
        <w:rPr>
          <w:rFonts w:ascii="Arial" w:eastAsia="SimSun" w:hAnsi="Arial" w:cs="Arial"/>
          <w:b/>
          <w:sz w:val="24"/>
          <w:szCs w:val="24"/>
          <w:lang w:bidi="en-US"/>
        </w:rPr>
      </w:pPr>
      <w:r w:rsidRPr="001506C3">
        <w:rPr>
          <w:rFonts w:ascii="Arial" w:eastAsia="SimSun" w:hAnsi="Arial" w:cs="Arial"/>
          <w:b/>
          <w:color w:val="000080"/>
          <w:sz w:val="24"/>
          <w:szCs w:val="24"/>
          <w:lang w:bidi="en-US"/>
        </w:rPr>
        <w:lastRenderedPageBreak/>
        <w:t xml:space="preserve">Q1. </w:t>
      </w:r>
      <w:r w:rsidR="00DC70C3" w:rsidRPr="00DC70C3">
        <w:rPr>
          <w:rFonts w:ascii="Arial" w:eastAsia="SimSun" w:hAnsi="Arial" w:cs="Arial"/>
          <w:b/>
          <w:sz w:val="24"/>
          <w:szCs w:val="24"/>
          <w:lang w:bidi="en-US"/>
        </w:rPr>
        <w:t>NHS Trusts should have a _______ tolerance to discrimination towards its staff by service users.</w:t>
      </w:r>
      <w:r w:rsidR="001506C3">
        <w:rPr>
          <w:rFonts w:ascii="Arial" w:eastAsia="SimSun" w:hAnsi="Arial" w:cs="Arial"/>
          <w:b/>
          <w:sz w:val="24"/>
          <w:szCs w:val="24"/>
          <w:lang w:bidi="en-US"/>
        </w:rPr>
        <w:br/>
      </w:r>
      <w:r w:rsidR="001506C3" w:rsidRPr="001506C3">
        <w:rPr>
          <w:rFonts w:ascii="Arial" w:eastAsia="SimSun" w:hAnsi="Arial" w:cs="Arial"/>
          <w:sz w:val="24"/>
          <w:szCs w:val="24"/>
          <w:lang w:bidi="en-US"/>
        </w:rPr>
        <w:t>(Select ONE of the following options)</w:t>
      </w:r>
    </w:p>
    <w:p w:rsidR="00DC70C3" w:rsidRDefault="00DC70C3" w:rsidP="009D5CBC">
      <w:pPr>
        <w:spacing w:after="0"/>
        <w:contextualSpacing/>
        <w:rPr>
          <w:rFonts w:ascii="Arial" w:eastAsia="SimSun" w:hAnsi="Arial" w:cs="Arial"/>
          <w:b/>
          <w:sz w:val="24"/>
          <w:szCs w:val="24"/>
          <w:lang w:bidi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7936"/>
        <w:gridCol w:w="794"/>
      </w:tblGrid>
      <w:tr w:rsidR="00DC70C3" w:rsidTr="0093125D">
        <w:tc>
          <w:tcPr>
            <w:tcW w:w="534" w:type="dxa"/>
          </w:tcPr>
          <w:p w:rsidR="00DC70C3" w:rsidRDefault="00DC70C3" w:rsidP="0093125D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1</w:t>
            </w:r>
          </w:p>
        </w:tc>
        <w:tc>
          <w:tcPr>
            <w:tcW w:w="7938" w:type="dxa"/>
            <w:tcBorders>
              <w:right w:val="single" w:sz="4" w:space="0" w:color="auto"/>
            </w:tcBorders>
          </w:tcPr>
          <w:p w:rsidR="00DC70C3" w:rsidRPr="00077EA6" w:rsidRDefault="00B27135" w:rsidP="0093125D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 w:rsidRPr="00B27135"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Compassionate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0C3" w:rsidRDefault="00DC70C3" w:rsidP="0093125D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</w:p>
        </w:tc>
      </w:tr>
      <w:tr w:rsidR="00DC70C3" w:rsidTr="0093125D">
        <w:tc>
          <w:tcPr>
            <w:tcW w:w="534" w:type="dxa"/>
          </w:tcPr>
          <w:p w:rsidR="00DC70C3" w:rsidRDefault="00DC70C3" w:rsidP="0093125D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2</w:t>
            </w:r>
          </w:p>
        </w:tc>
        <w:tc>
          <w:tcPr>
            <w:tcW w:w="7938" w:type="dxa"/>
            <w:tcBorders>
              <w:right w:val="single" w:sz="4" w:space="0" w:color="auto"/>
            </w:tcBorders>
          </w:tcPr>
          <w:p w:rsidR="00DC70C3" w:rsidRDefault="00B27135" w:rsidP="0093125D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 w:rsidRPr="00B27135"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Zero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0C3" w:rsidRDefault="00DC70C3" w:rsidP="0093125D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</w:p>
        </w:tc>
      </w:tr>
      <w:tr w:rsidR="00DC70C3" w:rsidTr="0093125D">
        <w:tc>
          <w:tcPr>
            <w:tcW w:w="534" w:type="dxa"/>
          </w:tcPr>
          <w:p w:rsidR="00DC70C3" w:rsidRDefault="00DC70C3" w:rsidP="0093125D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3</w:t>
            </w:r>
          </w:p>
        </w:tc>
        <w:tc>
          <w:tcPr>
            <w:tcW w:w="7938" w:type="dxa"/>
            <w:tcBorders>
              <w:right w:val="single" w:sz="4" w:space="0" w:color="auto"/>
            </w:tcBorders>
          </w:tcPr>
          <w:p w:rsidR="00DC70C3" w:rsidRPr="00077EA6" w:rsidRDefault="00B27135" w:rsidP="0093125D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 w:rsidRPr="00B27135"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Relaxed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0C3" w:rsidRDefault="00DC70C3" w:rsidP="0093125D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</w:p>
        </w:tc>
      </w:tr>
      <w:tr w:rsidR="00DC70C3" w:rsidTr="0093125D">
        <w:tc>
          <w:tcPr>
            <w:tcW w:w="534" w:type="dxa"/>
          </w:tcPr>
          <w:p w:rsidR="00DC70C3" w:rsidRDefault="00DC70C3" w:rsidP="0093125D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4</w:t>
            </w:r>
          </w:p>
        </w:tc>
        <w:tc>
          <w:tcPr>
            <w:tcW w:w="7938" w:type="dxa"/>
            <w:tcBorders>
              <w:right w:val="single" w:sz="4" w:space="0" w:color="auto"/>
            </w:tcBorders>
          </w:tcPr>
          <w:p w:rsidR="00DC70C3" w:rsidRPr="00077EA6" w:rsidRDefault="00B27135" w:rsidP="0093125D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 w:rsidRPr="00B27135"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Reasonable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0C3" w:rsidRDefault="00DC70C3" w:rsidP="0093125D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</w:p>
        </w:tc>
      </w:tr>
    </w:tbl>
    <w:p w:rsidR="00DC70C3" w:rsidRDefault="00DC70C3" w:rsidP="009D5CBC">
      <w:pPr>
        <w:spacing w:after="0"/>
        <w:contextualSpacing/>
        <w:rPr>
          <w:rFonts w:ascii="Arial" w:eastAsia="SimSun" w:hAnsi="Arial" w:cs="Arial"/>
          <w:b/>
          <w:sz w:val="24"/>
          <w:szCs w:val="24"/>
          <w:lang w:bidi="en-US"/>
        </w:rPr>
      </w:pPr>
    </w:p>
    <w:p w:rsidR="00B47539" w:rsidRDefault="00B47539" w:rsidP="009D5CBC">
      <w:pPr>
        <w:spacing w:after="0"/>
        <w:contextualSpacing/>
        <w:rPr>
          <w:rFonts w:ascii="Arial" w:eastAsia="SimSun" w:hAnsi="Arial" w:cs="Arial"/>
          <w:b/>
          <w:sz w:val="24"/>
          <w:szCs w:val="24"/>
          <w:lang w:bidi="en-US"/>
        </w:rPr>
      </w:pPr>
    </w:p>
    <w:p w:rsidR="00B47539" w:rsidRPr="00B47539" w:rsidRDefault="00B47539" w:rsidP="00B47539">
      <w:pPr>
        <w:spacing w:after="0"/>
        <w:contextualSpacing/>
        <w:rPr>
          <w:rFonts w:ascii="Arial" w:eastAsia="SimSun" w:hAnsi="Arial" w:cs="Arial"/>
          <w:b/>
          <w:sz w:val="24"/>
          <w:szCs w:val="24"/>
          <w:lang w:bidi="en-US"/>
        </w:rPr>
      </w:pPr>
      <w:r w:rsidRPr="001506C3">
        <w:rPr>
          <w:rFonts w:ascii="Arial" w:eastAsia="SimSun" w:hAnsi="Arial" w:cs="Arial"/>
          <w:b/>
          <w:color w:val="000080"/>
          <w:sz w:val="24"/>
          <w:szCs w:val="24"/>
          <w:lang w:bidi="en-US"/>
        </w:rPr>
        <w:t>Q2.</w:t>
      </w:r>
      <w:r w:rsidRPr="001506C3">
        <w:rPr>
          <w:color w:val="000080"/>
        </w:rPr>
        <w:t xml:space="preserve"> </w:t>
      </w:r>
      <w:r w:rsidR="00537F3F" w:rsidRPr="00537F3F">
        <w:rPr>
          <w:rFonts w:ascii="Arial" w:eastAsia="SimSun" w:hAnsi="Arial" w:cs="Arial"/>
          <w:b/>
          <w:sz w:val="24"/>
          <w:szCs w:val="24"/>
          <w:lang w:bidi="en-US"/>
        </w:rPr>
        <w:t xml:space="preserve">A job description asks for "ten years' experience" rather than recent experience or listing essential skills. Which of the following best describes this scenario? </w:t>
      </w:r>
      <w:r w:rsidR="00432ACB">
        <w:rPr>
          <w:rFonts w:ascii="Arial" w:eastAsia="SimSun" w:hAnsi="Arial" w:cs="Arial"/>
          <w:b/>
          <w:sz w:val="24"/>
          <w:szCs w:val="24"/>
          <w:lang w:bidi="en-US"/>
        </w:rPr>
        <w:br/>
      </w:r>
      <w:r w:rsidR="00537F3F" w:rsidRPr="00432ACB">
        <w:rPr>
          <w:rFonts w:ascii="Arial" w:eastAsia="SimSun" w:hAnsi="Arial" w:cs="Arial"/>
          <w:sz w:val="24"/>
          <w:szCs w:val="24"/>
          <w:lang w:bidi="en-US"/>
        </w:rPr>
        <w:t>(Select ONE of the following options)</w:t>
      </w:r>
    </w:p>
    <w:p w:rsidR="00B47539" w:rsidRPr="00B47539" w:rsidRDefault="00B47539" w:rsidP="00B47539">
      <w:pPr>
        <w:spacing w:after="0"/>
        <w:contextualSpacing/>
        <w:rPr>
          <w:rFonts w:ascii="Arial" w:eastAsia="SimSun" w:hAnsi="Arial" w:cs="Arial"/>
          <w:b/>
          <w:sz w:val="24"/>
          <w:szCs w:val="24"/>
          <w:lang w:bidi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283"/>
        <w:gridCol w:w="7653"/>
        <w:gridCol w:w="794"/>
      </w:tblGrid>
      <w:tr w:rsidR="00B47539" w:rsidTr="00432ACB">
        <w:tc>
          <w:tcPr>
            <w:tcW w:w="534" w:type="dxa"/>
          </w:tcPr>
          <w:p w:rsidR="00B47539" w:rsidRDefault="00B47539" w:rsidP="00B47539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1</w:t>
            </w:r>
          </w:p>
        </w:tc>
        <w:tc>
          <w:tcPr>
            <w:tcW w:w="7936" w:type="dxa"/>
            <w:gridSpan w:val="2"/>
            <w:tcBorders>
              <w:right w:val="single" w:sz="4" w:space="0" w:color="auto"/>
            </w:tcBorders>
          </w:tcPr>
          <w:p w:rsidR="00B47539" w:rsidRDefault="00537F3F" w:rsidP="00B47539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 w:rsidRPr="00537F3F"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Directly discriminating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539" w:rsidRDefault="00B47539" w:rsidP="00B47539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</w:p>
        </w:tc>
      </w:tr>
      <w:tr w:rsidR="00B47539" w:rsidTr="00432ACB">
        <w:tc>
          <w:tcPr>
            <w:tcW w:w="534" w:type="dxa"/>
          </w:tcPr>
          <w:p w:rsidR="00B47539" w:rsidRDefault="00B47539" w:rsidP="00B47539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2</w:t>
            </w:r>
          </w:p>
        </w:tc>
        <w:tc>
          <w:tcPr>
            <w:tcW w:w="7936" w:type="dxa"/>
            <w:gridSpan w:val="2"/>
            <w:tcBorders>
              <w:right w:val="single" w:sz="4" w:space="0" w:color="auto"/>
            </w:tcBorders>
          </w:tcPr>
          <w:p w:rsidR="00B47539" w:rsidRPr="00077EA6" w:rsidRDefault="00537F3F" w:rsidP="00B47539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 w:rsidRPr="00537F3F"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Indirectly discriminating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539" w:rsidRDefault="00B47539" w:rsidP="00B47539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</w:p>
        </w:tc>
      </w:tr>
      <w:tr w:rsidR="00B47539" w:rsidTr="00432ACB">
        <w:tc>
          <w:tcPr>
            <w:tcW w:w="534" w:type="dxa"/>
          </w:tcPr>
          <w:p w:rsidR="00B47539" w:rsidRDefault="00B47539" w:rsidP="00B47539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3</w:t>
            </w:r>
          </w:p>
        </w:tc>
        <w:tc>
          <w:tcPr>
            <w:tcW w:w="7936" w:type="dxa"/>
            <w:gridSpan w:val="2"/>
            <w:tcBorders>
              <w:right w:val="single" w:sz="4" w:space="0" w:color="auto"/>
            </w:tcBorders>
          </w:tcPr>
          <w:p w:rsidR="00B47539" w:rsidRDefault="00537F3F" w:rsidP="00B47539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 w:rsidRPr="00537F3F"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Victimising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539" w:rsidRDefault="00B47539" w:rsidP="00B47539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</w:p>
        </w:tc>
      </w:tr>
      <w:tr w:rsidR="00A42043" w:rsidTr="00A42043">
        <w:trPr>
          <w:gridAfter w:val="1"/>
          <w:wAfter w:w="794" w:type="dxa"/>
        </w:trPr>
        <w:tc>
          <w:tcPr>
            <w:tcW w:w="817" w:type="dxa"/>
            <w:gridSpan w:val="2"/>
          </w:tcPr>
          <w:p w:rsidR="00A42043" w:rsidRDefault="00A42043" w:rsidP="00B47539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</w:p>
        </w:tc>
        <w:tc>
          <w:tcPr>
            <w:tcW w:w="7653" w:type="dxa"/>
          </w:tcPr>
          <w:p w:rsidR="00A42043" w:rsidRPr="00077EA6" w:rsidRDefault="00A42043" w:rsidP="00B47539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</w:p>
        </w:tc>
      </w:tr>
      <w:tr w:rsidR="00A42043" w:rsidTr="00A42043">
        <w:trPr>
          <w:gridAfter w:val="1"/>
          <w:wAfter w:w="794" w:type="dxa"/>
        </w:trPr>
        <w:tc>
          <w:tcPr>
            <w:tcW w:w="817" w:type="dxa"/>
            <w:gridSpan w:val="2"/>
          </w:tcPr>
          <w:p w:rsidR="00A42043" w:rsidRDefault="00A42043" w:rsidP="00B47539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</w:p>
        </w:tc>
        <w:tc>
          <w:tcPr>
            <w:tcW w:w="7653" w:type="dxa"/>
          </w:tcPr>
          <w:p w:rsidR="00A42043" w:rsidRPr="00077EA6" w:rsidRDefault="00A42043" w:rsidP="00B47539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</w:p>
        </w:tc>
      </w:tr>
    </w:tbl>
    <w:p w:rsidR="004C0AF6" w:rsidRDefault="00A10160" w:rsidP="00A10160">
      <w:pPr>
        <w:spacing w:after="0"/>
        <w:contextualSpacing/>
        <w:rPr>
          <w:rFonts w:ascii="Arial" w:eastAsia="SimSun" w:hAnsi="Arial" w:cs="Arial"/>
          <w:b/>
          <w:sz w:val="24"/>
          <w:szCs w:val="24"/>
          <w:lang w:bidi="en-US"/>
        </w:rPr>
      </w:pPr>
      <w:r w:rsidRPr="001506C3">
        <w:rPr>
          <w:rFonts w:ascii="Arial" w:eastAsia="SimSun" w:hAnsi="Arial" w:cs="Arial"/>
          <w:b/>
          <w:color w:val="000080"/>
          <w:sz w:val="24"/>
          <w:szCs w:val="24"/>
          <w:lang w:bidi="en-US"/>
        </w:rPr>
        <w:t xml:space="preserve">Q3. </w:t>
      </w:r>
      <w:r w:rsidR="00063D6D" w:rsidRPr="00063D6D">
        <w:rPr>
          <w:rFonts w:ascii="Arial" w:eastAsia="SimSun" w:hAnsi="Arial" w:cs="Arial"/>
          <w:b/>
          <w:sz w:val="24"/>
          <w:szCs w:val="24"/>
          <w:lang w:bidi="en-US"/>
        </w:rPr>
        <w:t xml:space="preserve">In the Health Service, unlawful discrimination applies to: </w:t>
      </w:r>
      <w:r w:rsidR="00432ACB">
        <w:rPr>
          <w:rFonts w:ascii="Arial" w:eastAsia="SimSun" w:hAnsi="Arial" w:cs="Arial"/>
          <w:b/>
          <w:sz w:val="24"/>
          <w:szCs w:val="24"/>
          <w:lang w:bidi="en-US"/>
        </w:rPr>
        <w:br/>
      </w:r>
      <w:r w:rsidR="00063D6D" w:rsidRPr="001506C3">
        <w:rPr>
          <w:rFonts w:ascii="Arial" w:eastAsia="SimSun" w:hAnsi="Arial" w:cs="Arial"/>
          <w:sz w:val="24"/>
          <w:szCs w:val="24"/>
          <w:lang w:bidi="en-US"/>
        </w:rPr>
        <w:t>(</w:t>
      </w:r>
      <w:r w:rsidR="00432ACB">
        <w:rPr>
          <w:rFonts w:ascii="Arial" w:eastAsia="SimSun" w:hAnsi="Arial" w:cs="Arial"/>
          <w:sz w:val="24"/>
          <w:szCs w:val="24"/>
          <w:lang w:bidi="en-US"/>
        </w:rPr>
        <w:t>S</w:t>
      </w:r>
      <w:r w:rsidR="00063D6D" w:rsidRPr="001506C3">
        <w:rPr>
          <w:rFonts w:ascii="Arial" w:eastAsia="SimSun" w:hAnsi="Arial" w:cs="Arial"/>
          <w:sz w:val="24"/>
          <w:szCs w:val="24"/>
          <w:lang w:bidi="en-US"/>
        </w:rPr>
        <w:t>elect ONE of the following options)</w:t>
      </w:r>
    </w:p>
    <w:p w:rsidR="00063D6D" w:rsidRDefault="00063D6D" w:rsidP="00A10160">
      <w:pPr>
        <w:spacing w:after="0"/>
        <w:contextualSpacing/>
        <w:rPr>
          <w:rFonts w:ascii="Arial" w:eastAsia="SimSun" w:hAnsi="Arial" w:cs="Arial"/>
          <w:b/>
          <w:sz w:val="24"/>
          <w:szCs w:val="24"/>
          <w:lang w:bidi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7936"/>
        <w:gridCol w:w="794"/>
      </w:tblGrid>
      <w:tr w:rsidR="00A10160" w:rsidTr="00063D6D">
        <w:tc>
          <w:tcPr>
            <w:tcW w:w="534" w:type="dxa"/>
          </w:tcPr>
          <w:p w:rsidR="00A10160" w:rsidRDefault="00062E11" w:rsidP="00A10160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1</w:t>
            </w:r>
          </w:p>
        </w:tc>
        <w:tc>
          <w:tcPr>
            <w:tcW w:w="7936" w:type="dxa"/>
            <w:tcBorders>
              <w:right w:val="single" w:sz="4" w:space="0" w:color="auto"/>
            </w:tcBorders>
          </w:tcPr>
          <w:p w:rsidR="00A10160" w:rsidRPr="00077EA6" w:rsidRDefault="00063D6D" w:rsidP="00062E11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 w:rsidRPr="00063D6D"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Employees only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160" w:rsidRDefault="00A10160" w:rsidP="00A10160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</w:p>
        </w:tc>
      </w:tr>
      <w:tr w:rsidR="00A10160" w:rsidTr="00063D6D">
        <w:tc>
          <w:tcPr>
            <w:tcW w:w="534" w:type="dxa"/>
          </w:tcPr>
          <w:p w:rsidR="00A10160" w:rsidRDefault="00062E11" w:rsidP="00A10160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2</w:t>
            </w:r>
          </w:p>
        </w:tc>
        <w:tc>
          <w:tcPr>
            <w:tcW w:w="7936" w:type="dxa"/>
            <w:tcBorders>
              <w:right w:val="single" w:sz="4" w:space="0" w:color="auto"/>
            </w:tcBorders>
          </w:tcPr>
          <w:p w:rsidR="00A10160" w:rsidRDefault="00063D6D" w:rsidP="00062E11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 w:rsidRPr="00063D6D"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Patients only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160" w:rsidRDefault="00A10160" w:rsidP="00A10160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</w:p>
        </w:tc>
      </w:tr>
      <w:tr w:rsidR="00A10160" w:rsidTr="00063D6D">
        <w:tc>
          <w:tcPr>
            <w:tcW w:w="534" w:type="dxa"/>
          </w:tcPr>
          <w:p w:rsidR="00A10160" w:rsidRDefault="00062E11" w:rsidP="00A10160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3</w:t>
            </w:r>
          </w:p>
        </w:tc>
        <w:tc>
          <w:tcPr>
            <w:tcW w:w="7936" w:type="dxa"/>
            <w:tcBorders>
              <w:right w:val="single" w:sz="4" w:space="0" w:color="auto"/>
            </w:tcBorders>
          </w:tcPr>
          <w:p w:rsidR="00A10160" w:rsidRPr="00077EA6" w:rsidRDefault="00063D6D" w:rsidP="00062E11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 w:rsidRPr="00063D6D"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Patients and employees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160" w:rsidRDefault="00A10160" w:rsidP="00A10160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</w:p>
        </w:tc>
      </w:tr>
      <w:tr w:rsidR="00A10160" w:rsidTr="00063D6D">
        <w:tc>
          <w:tcPr>
            <w:tcW w:w="534" w:type="dxa"/>
          </w:tcPr>
          <w:p w:rsidR="00A10160" w:rsidRDefault="00062E11" w:rsidP="00A10160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4</w:t>
            </w:r>
          </w:p>
        </w:tc>
        <w:tc>
          <w:tcPr>
            <w:tcW w:w="7936" w:type="dxa"/>
            <w:tcBorders>
              <w:right w:val="single" w:sz="4" w:space="0" w:color="auto"/>
            </w:tcBorders>
          </w:tcPr>
          <w:p w:rsidR="00A10160" w:rsidRPr="00077EA6" w:rsidRDefault="00063D6D" w:rsidP="00062E11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 w:rsidRPr="00063D6D"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Neither patients nor employees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160" w:rsidRDefault="00A10160" w:rsidP="00A10160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</w:p>
        </w:tc>
      </w:tr>
    </w:tbl>
    <w:p w:rsidR="00A10160" w:rsidRDefault="00A10160" w:rsidP="00A10160">
      <w:pPr>
        <w:spacing w:after="0"/>
        <w:contextualSpacing/>
        <w:rPr>
          <w:rFonts w:ascii="Arial" w:eastAsia="SimSun" w:hAnsi="Arial" w:cs="Arial"/>
          <w:b/>
          <w:sz w:val="24"/>
          <w:szCs w:val="24"/>
          <w:lang w:bidi="en-US"/>
        </w:rPr>
      </w:pPr>
    </w:p>
    <w:p w:rsidR="00A10160" w:rsidRDefault="00A10160" w:rsidP="00A10160">
      <w:pPr>
        <w:spacing w:after="0"/>
        <w:contextualSpacing/>
        <w:rPr>
          <w:rFonts w:ascii="Arial" w:eastAsia="SimSun" w:hAnsi="Arial" w:cs="Arial"/>
          <w:b/>
          <w:sz w:val="24"/>
          <w:szCs w:val="24"/>
          <w:lang w:bidi="en-US"/>
        </w:rPr>
      </w:pPr>
    </w:p>
    <w:p w:rsidR="00432ACB" w:rsidRPr="00026EEF" w:rsidRDefault="00432ACB" w:rsidP="00432ACB">
      <w:pPr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 w:rsidRPr="001506C3">
        <w:rPr>
          <w:rFonts w:ascii="Arial" w:eastAsia="SimSun" w:hAnsi="Arial" w:cs="Arial"/>
          <w:b/>
          <w:color w:val="000080"/>
          <w:sz w:val="24"/>
          <w:szCs w:val="24"/>
          <w:lang w:bidi="en-US"/>
        </w:rPr>
        <w:t>Q</w:t>
      </w:r>
      <w:r>
        <w:rPr>
          <w:rFonts w:ascii="Arial" w:eastAsia="SimSun" w:hAnsi="Arial" w:cs="Arial"/>
          <w:b/>
          <w:color w:val="000080"/>
          <w:sz w:val="24"/>
          <w:szCs w:val="24"/>
          <w:lang w:bidi="en-US"/>
        </w:rPr>
        <w:t>4</w:t>
      </w:r>
      <w:r w:rsidRPr="001506C3">
        <w:rPr>
          <w:rFonts w:ascii="Arial" w:eastAsia="SimSun" w:hAnsi="Arial" w:cs="Arial"/>
          <w:b/>
          <w:color w:val="000080"/>
          <w:sz w:val="24"/>
          <w:szCs w:val="24"/>
          <w:lang w:bidi="en-US"/>
        </w:rPr>
        <w:t xml:space="preserve">. </w:t>
      </w:r>
      <w:r w:rsidRPr="00606B7C">
        <w:rPr>
          <w:rFonts w:ascii="Arial" w:eastAsia="SimSun" w:hAnsi="Arial" w:cs="Arial"/>
          <w:b/>
          <w:sz w:val="24"/>
          <w:szCs w:val="24"/>
          <w:lang w:bidi="en-US"/>
        </w:rPr>
        <w:t xml:space="preserve">Where are your human rights set out? </w:t>
      </w:r>
      <w:r>
        <w:rPr>
          <w:rFonts w:ascii="Arial" w:eastAsia="SimSun" w:hAnsi="Arial" w:cs="Arial"/>
          <w:b/>
          <w:sz w:val="24"/>
          <w:szCs w:val="24"/>
          <w:lang w:bidi="en-US"/>
        </w:rPr>
        <w:br/>
      </w:r>
      <w:r w:rsidRPr="001506C3">
        <w:rPr>
          <w:rFonts w:ascii="Arial" w:eastAsia="SimSun" w:hAnsi="Arial" w:cs="Arial"/>
          <w:sz w:val="24"/>
          <w:szCs w:val="24"/>
          <w:lang w:bidi="en-US"/>
        </w:rPr>
        <w:t>(Select ONE of the following options)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7936"/>
        <w:gridCol w:w="794"/>
      </w:tblGrid>
      <w:tr w:rsidR="00432ACB" w:rsidTr="00FC5E28">
        <w:tc>
          <w:tcPr>
            <w:tcW w:w="534" w:type="dxa"/>
          </w:tcPr>
          <w:p w:rsidR="00432ACB" w:rsidRDefault="00432ACB" w:rsidP="00FC5E28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1</w:t>
            </w:r>
          </w:p>
        </w:tc>
        <w:tc>
          <w:tcPr>
            <w:tcW w:w="7938" w:type="dxa"/>
            <w:tcBorders>
              <w:right w:val="single" w:sz="4" w:space="0" w:color="auto"/>
            </w:tcBorders>
          </w:tcPr>
          <w:p w:rsidR="00432ACB" w:rsidRPr="006C78DA" w:rsidRDefault="00432ACB" w:rsidP="00FC5E28">
            <w:pP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 w:rsidRPr="007F51C2"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Age Discrimination Legislation 2006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ACB" w:rsidRDefault="00432ACB" w:rsidP="00FC5E28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</w:p>
        </w:tc>
      </w:tr>
      <w:tr w:rsidR="00432ACB" w:rsidTr="00FC5E28">
        <w:tc>
          <w:tcPr>
            <w:tcW w:w="534" w:type="dxa"/>
          </w:tcPr>
          <w:p w:rsidR="00432ACB" w:rsidRDefault="00432ACB" w:rsidP="00FC5E28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2</w:t>
            </w:r>
          </w:p>
        </w:tc>
        <w:tc>
          <w:tcPr>
            <w:tcW w:w="7938" w:type="dxa"/>
            <w:tcBorders>
              <w:right w:val="single" w:sz="4" w:space="0" w:color="auto"/>
            </w:tcBorders>
          </w:tcPr>
          <w:p w:rsidR="00432ACB" w:rsidRPr="006C78DA" w:rsidRDefault="00432ACB" w:rsidP="00FC5E28">
            <w:pP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 w:rsidRPr="007F51C2"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Equality Act 2010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ACB" w:rsidRDefault="00432ACB" w:rsidP="00FC5E28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</w:p>
        </w:tc>
      </w:tr>
      <w:tr w:rsidR="00432ACB" w:rsidTr="00FC5E28">
        <w:tc>
          <w:tcPr>
            <w:tcW w:w="534" w:type="dxa"/>
          </w:tcPr>
          <w:p w:rsidR="00432ACB" w:rsidRDefault="00432ACB" w:rsidP="00FC5E28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3</w:t>
            </w:r>
          </w:p>
        </w:tc>
        <w:tc>
          <w:tcPr>
            <w:tcW w:w="7938" w:type="dxa"/>
            <w:tcBorders>
              <w:right w:val="single" w:sz="4" w:space="0" w:color="auto"/>
            </w:tcBorders>
          </w:tcPr>
          <w:p w:rsidR="00432ACB" w:rsidRPr="005B4A99" w:rsidRDefault="00432ACB" w:rsidP="00FC5E28">
            <w:pP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 w:rsidRPr="007F51C2"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Human Rights Act 1998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ACB" w:rsidRDefault="00432ACB" w:rsidP="00FC5E28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</w:p>
        </w:tc>
      </w:tr>
      <w:tr w:rsidR="00432ACB" w:rsidTr="00FC5E28">
        <w:tc>
          <w:tcPr>
            <w:tcW w:w="534" w:type="dxa"/>
          </w:tcPr>
          <w:p w:rsidR="00432ACB" w:rsidRDefault="00432ACB" w:rsidP="00FC5E28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4</w:t>
            </w:r>
          </w:p>
        </w:tc>
        <w:tc>
          <w:tcPr>
            <w:tcW w:w="7938" w:type="dxa"/>
            <w:tcBorders>
              <w:right w:val="single" w:sz="4" w:space="0" w:color="auto"/>
            </w:tcBorders>
          </w:tcPr>
          <w:p w:rsidR="00432ACB" w:rsidRPr="00077EA6" w:rsidRDefault="00432ACB" w:rsidP="00FC5E28">
            <w:pP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 w:rsidRPr="007F51C2"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Disability Discrimination Act 1995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ACB" w:rsidRDefault="00432ACB" w:rsidP="00FC5E28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</w:p>
        </w:tc>
      </w:tr>
    </w:tbl>
    <w:p w:rsidR="00432ACB" w:rsidRPr="00026EEF" w:rsidRDefault="00432ACB" w:rsidP="00432ACB">
      <w:pPr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</w:p>
    <w:p w:rsidR="00432ACB" w:rsidRDefault="00432ACB" w:rsidP="00A10160">
      <w:pPr>
        <w:spacing w:after="0"/>
        <w:contextualSpacing/>
        <w:rPr>
          <w:rFonts w:ascii="Arial" w:eastAsia="SimSun" w:hAnsi="Arial" w:cs="Arial"/>
          <w:b/>
          <w:sz w:val="24"/>
          <w:szCs w:val="24"/>
          <w:lang w:bidi="en-US"/>
        </w:rPr>
      </w:pPr>
    </w:p>
    <w:p w:rsidR="00432ACB" w:rsidRDefault="00432ACB" w:rsidP="00A10160">
      <w:pPr>
        <w:spacing w:after="0"/>
        <w:contextualSpacing/>
        <w:rPr>
          <w:rFonts w:ascii="Arial" w:eastAsia="SimSun" w:hAnsi="Arial" w:cs="Arial"/>
          <w:b/>
          <w:sz w:val="24"/>
          <w:szCs w:val="24"/>
          <w:lang w:bidi="en-US"/>
        </w:rPr>
      </w:pPr>
    </w:p>
    <w:p w:rsidR="00432ACB" w:rsidRDefault="00432ACB" w:rsidP="00A10160">
      <w:pPr>
        <w:spacing w:after="0"/>
        <w:contextualSpacing/>
        <w:rPr>
          <w:rFonts w:ascii="Arial" w:eastAsia="SimSun" w:hAnsi="Arial" w:cs="Arial"/>
          <w:b/>
          <w:color w:val="000080"/>
          <w:sz w:val="24"/>
          <w:szCs w:val="24"/>
          <w:lang w:bidi="en-US"/>
        </w:rPr>
      </w:pPr>
    </w:p>
    <w:p w:rsidR="00A10160" w:rsidRPr="00A10160" w:rsidRDefault="005331BC" w:rsidP="00A10160">
      <w:pPr>
        <w:spacing w:after="0"/>
        <w:contextualSpacing/>
        <w:rPr>
          <w:rFonts w:ascii="Arial" w:eastAsia="SimSun" w:hAnsi="Arial" w:cs="Arial"/>
          <w:b/>
          <w:sz w:val="24"/>
          <w:szCs w:val="24"/>
          <w:lang w:bidi="en-US"/>
        </w:rPr>
      </w:pPr>
      <w:r w:rsidRPr="001506C3">
        <w:rPr>
          <w:rFonts w:ascii="Arial" w:eastAsia="SimSun" w:hAnsi="Arial" w:cs="Arial"/>
          <w:b/>
          <w:color w:val="000080"/>
          <w:sz w:val="24"/>
          <w:szCs w:val="24"/>
          <w:lang w:bidi="en-US"/>
        </w:rPr>
        <w:lastRenderedPageBreak/>
        <w:t>Q</w:t>
      </w:r>
      <w:r w:rsidR="00432ACB">
        <w:rPr>
          <w:rFonts w:ascii="Arial" w:eastAsia="SimSun" w:hAnsi="Arial" w:cs="Arial"/>
          <w:b/>
          <w:color w:val="000080"/>
          <w:sz w:val="24"/>
          <w:szCs w:val="24"/>
          <w:lang w:bidi="en-US"/>
        </w:rPr>
        <w:t>5</w:t>
      </w:r>
      <w:r w:rsidRPr="001506C3">
        <w:rPr>
          <w:rFonts w:ascii="Arial" w:eastAsia="SimSun" w:hAnsi="Arial" w:cs="Arial"/>
          <w:b/>
          <w:color w:val="000080"/>
          <w:sz w:val="24"/>
          <w:szCs w:val="24"/>
          <w:lang w:bidi="en-US"/>
        </w:rPr>
        <w:t xml:space="preserve">. </w:t>
      </w:r>
      <w:r w:rsidR="00453AA7" w:rsidRPr="00453AA7">
        <w:rPr>
          <w:rFonts w:ascii="Arial" w:eastAsia="SimSun" w:hAnsi="Arial" w:cs="Arial"/>
          <w:b/>
          <w:sz w:val="24"/>
          <w:szCs w:val="24"/>
          <w:lang w:bidi="en-US"/>
        </w:rPr>
        <w:t xml:space="preserve">Why do NHS Trusts need to know the sexuality of their staff? </w:t>
      </w:r>
      <w:r w:rsidR="001506C3">
        <w:rPr>
          <w:rFonts w:ascii="Arial" w:eastAsia="SimSun" w:hAnsi="Arial" w:cs="Arial"/>
          <w:b/>
          <w:sz w:val="24"/>
          <w:szCs w:val="24"/>
          <w:lang w:bidi="en-US"/>
        </w:rPr>
        <w:br/>
      </w:r>
      <w:r w:rsidR="00453AA7" w:rsidRPr="001506C3">
        <w:rPr>
          <w:rFonts w:ascii="Arial" w:eastAsia="SimSun" w:hAnsi="Arial" w:cs="Arial"/>
          <w:sz w:val="24"/>
          <w:szCs w:val="24"/>
          <w:lang w:bidi="en-US"/>
        </w:rPr>
        <w:t>(Select ONE of the following options)</w:t>
      </w:r>
    </w:p>
    <w:p w:rsidR="00B47539" w:rsidRPr="00B47539" w:rsidRDefault="00B47539" w:rsidP="00B47539">
      <w:pPr>
        <w:spacing w:after="0"/>
        <w:contextualSpacing/>
        <w:rPr>
          <w:rFonts w:ascii="Arial" w:eastAsia="SimSun" w:hAnsi="Arial" w:cs="Arial"/>
          <w:b/>
          <w:sz w:val="24"/>
          <w:szCs w:val="24"/>
          <w:lang w:bidi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7936"/>
        <w:gridCol w:w="794"/>
      </w:tblGrid>
      <w:tr w:rsidR="005331BC" w:rsidTr="00A3405E">
        <w:tc>
          <w:tcPr>
            <w:tcW w:w="534" w:type="dxa"/>
          </w:tcPr>
          <w:p w:rsidR="005331BC" w:rsidRDefault="005331BC" w:rsidP="006A2A47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1</w:t>
            </w:r>
          </w:p>
        </w:tc>
        <w:tc>
          <w:tcPr>
            <w:tcW w:w="7936" w:type="dxa"/>
            <w:tcBorders>
              <w:right w:val="single" w:sz="4" w:space="0" w:color="auto"/>
            </w:tcBorders>
          </w:tcPr>
          <w:p w:rsidR="005331BC" w:rsidRPr="00077EA6" w:rsidRDefault="00432ACB" w:rsidP="00432ACB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To share</w:t>
            </w:r>
            <w:r w:rsidR="0013096C" w:rsidRPr="0013096C"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 xml:space="preserve"> information with managers and colleagues  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1BC" w:rsidRDefault="005331BC" w:rsidP="006A2A47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</w:p>
        </w:tc>
      </w:tr>
      <w:tr w:rsidR="005331BC" w:rsidTr="00A3405E">
        <w:tc>
          <w:tcPr>
            <w:tcW w:w="534" w:type="dxa"/>
          </w:tcPr>
          <w:p w:rsidR="005331BC" w:rsidRDefault="005331BC" w:rsidP="006A2A47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2</w:t>
            </w:r>
          </w:p>
        </w:tc>
        <w:tc>
          <w:tcPr>
            <w:tcW w:w="7936" w:type="dxa"/>
            <w:tcBorders>
              <w:right w:val="single" w:sz="4" w:space="0" w:color="auto"/>
            </w:tcBorders>
          </w:tcPr>
          <w:p w:rsidR="005331BC" w:rsidRDefault="00432ACB" w:rsidP="006A2A47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To</w:t>
            </w:r>
            <w:r w:rsidR="0013096C" w:rsidRPr="0013096C"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 xml:space="preserve"> not discriminate against people who are disabled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1BC" w:rsidRDefault="005331BC" w:rsidP="006A2A47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</w:p>
        </w:tc>
      </w:tr>
      <w:tr w:rsidR="005331BC" w:rsidTr="00A3405E">
        <w:tc>
          <w:tcPr>
            <w:tcW w:w="534" w:type="dxa"/>
          </w:tcPr>
          <w:p w:rsidR="005331BC" w:rsidRDefault="005331BC" w:rsidP="006A2A47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3</w:t>
            </w:r>
          </w:p>
        </w:tc>
        <w:tc>
          <w:tcPr>
            <w:tcW w:w="7936" w:type="dxa"/>
            <w:tcBorders>
              <w:right w:val="single" w:sz="4" w:space="0" w:color="auto"/>
            </w:tcBorders>
          </w:tcPr>
          <w:p w:rsidR="005331BC" w:rsidRDefault="00432ACB" w:rsidP="00432ACB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To</w:t>
            </w:r>
            <w:r w:rsidR="0013096C" w:rsidRPr="0013096C"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 xml:space="preserve"> ensure that all staff are being treated fairly and equitably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1BC" w:rsidRDefault="005331BC" w:rsidP="006A2A47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</w:p>
        </w:tc>
      </w:tr>
    </w:tbl>
    <w:p w:rsidR="0093713D" w:rsidRPr="00026EEF" w:rsidRDefault="0093713D" w:rsidP="00026EEF">
      <w:pPr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</w:p>
    <w:p w:rsidR="004A0935" w:rsidRDefault="008C6E32" w:rsidP="0093713D">
      <w:pPr>
        <w:spacing w:after="0" w:line="240" w:lineRule="auto"/>
        <w:rPr>
          <w:rFonts w:ascii="Arial" w:eastAsia="SimSun" w:hAnsi="Arial" w:cs="Arial"/>
          <w:b/>
          <w:sz w:val="24"/>
          <w:szCs w:val="24"/>
          <w:lang w:bidi="en-US"/>
        </w:rPr>
      </w:pPr>
      <w:r w:rsidRPr="001506C3">
        <w:rPr>
          <w:rFonts w:ascii="Arial" w:eastAsia="SimSun" w:hAnsi="Arial" w:cs="Arial"/>
          <w:b/>
          <w:color w:val="000080"/>
          <w:sz w:val="24"/>
          <w:szCs w:val="24"/>
          <w:lang w:bidi="en-US"/>
        </w:rPr>
        <w:t>Q6</w:t>
      </w:r>
      <w:r w:rsidR="0093713D" w:rsidRPr="001506C3">
        <w:rPr>
          <w:rFonts w:ascii="Arial" w:eastAsia="SimSun" w:hAnsi="Arial" w:cs="Arial"/>
          <w:b/>
          <w:color w:val="000080"/>
          <w:sz w:val="24"/>
          <w:szCs w:val="24"/>
          <w:lang w:bidi="en-US"/>
        </w:rPr>
        <w:t xml:space="preserve">. </w:t>
      </w:r>
      <w:r w:rsidR="00F42951" w:rsidRPr="00F42951">
        <w:rPr>
          <w:rFonts w:ascii="Arial" w:eastAsia="SimSun" w:hAnsi="Arial" w:cs="Arial"/>
          <w:b/>
          <w:sz w:val="24"/>
          <w:szCs w:val="24"/>
          <w:lang w:bidi="en-US"/>
        </w:rPr>
        <w:t xml:space="preserve">Bullying is: </w:t>
      </w:r>
      <w:r w:rsidR="001506C3">
        <w:rPr>
          <w:rFonts w:ascii="Arial" w:eastAsia="SimSun" w:hAnsi="Arial" w:cs="Arial"/>
          <w:b/>
          <w:sz w:val="24"/>
          <w:szCs w:val="24"/>
          <w:lang w:bidi="en-US"/>
        </w:rPr>
        <w:br/>
      </w:r>
      <w:r w:rsidR="00F42951" w:rsidRPr="001506C3">
        <w:rPr>
          <w:rFonts w:ascii="Arial" w:eastAsia="SimSun" w:hAnsi="Arial" w:cs="Arial"/>
          <w:sz w:val="24"/>
          <w:szCs w:val="24"/>
          <w:lang w:bidi="en-US"/>
        </w:rPr>
        <w:t xml:space="preserve">(Select </w:t>
      </w:r>
      <w:r w:rsidR="00432ACB">
        <w:rPr>
          <w:rFonts w:ascii="Arial" w:eastAsia="SimSun" w:hAnsi="Arial" w:cs="Arial"/>
          <w:sz w:val="24"/>
          <w:szCs w:val="24"/>
          <w:lang w:bidi="en-US"/>
        </w:rPr>
        <w:t>TWO</w:t>
      </w:r>
      <w:r w:rsidR="00F42951" w:rsidRPr="001506C3">
        <w:rPr>
          <w:rFonts w:ascii="Arial" w:eastAsia="SimSun" w:hAnsi="Arial" w:cs="Arial"/>
          <w:sz w:val="24"/>
          <w:szCs w:val="24"/>
          <w:lang w:bidi="en-US"/>
        </w:rPr>
        <w:t xml:space="preserve"> of the following options)</w:t>
      </w:r>
      <w:r w:rsidR="004A0935">
        <w:rPr>
          <w:rFonts w:ascii="Arial" w:eastAsia="SimSun" w:hAnsi="Arial" w:cs="Arial"/>
          <w:b/>
          <w:sz w:val="24"/>
          <w:szCs w:val="24"/>
          <w:lang w:bidi="en-US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7936"/>
        <w:gridCol w:w="794"/>
      </w:tblGrid>
      <w:tr w:rsidR="004A0935" w:rsidTr="00432ACB">
        <w:tc>
          <w:tcPr>
            <w:tcW w:w="534" w:type="dxa"/>
          </w:tcPr>
          <w:p w:rsidR="004A0935" w:rsidRDefault="004A0935" w:rsidP="0093125D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1</w:t>
            </w:r>
          </w:p>
        </w:tc>
        <w:tc>
          <w:tcPr>
            <w:tcW w:w="7936" w:type="dxa"/>
            <w:tcBorders>
              <w:right w:val="single" w:sz="4" w:space="0" w:color="auto"/>
            </w:tcBorders>
          </w:tcPr>
          <w:p w:rsidR="004A0935" w:rsidRPr="006C78DA" w:rsidRDefault="00F42951" w:rsidP="0093125D">
            <w:pP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 w:rsidRPr="00F42951"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Abusing power in such a way that a person feels threatened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935" w:rsidRDefault="004A0935" w:rsidP="0093125D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</w:p>
        </w:tc>
      </w:tr>
      <w:tr w:rsidR="004A0935" w:rsidTr="0093125D">
        <w:tc>
          <w:tcPr>
            <w:tcW w:w="534" w:type="dxa"/>
          </w:tcPr>
          <w:p w:rsidR="004A0935" w:rsidRDefault="00432ACB" w:rsidP="0093125D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2</w:t>
            </w:r>
          </w:p>
        </w:tc>
        <w:tc>
          <w:tcPr>
            <w:tcW w:w="7938" w:type="dxa"/>
            <w:tcBorders>
              <w:right w:val="single" w:sz="4" w:space="0" w:color="auto"/>
            </w:tcBorders>
          </w:tcPr>
          <w:p w:rsidR="004A0935" w:rsidRPr="005B4A99" w:rsidRDefault="00F42951" w:rsidP="0093125D">
            <w:pP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 w:rsidRPr="00F42951"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Humiliating staff or patients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935" w:rsidRDefault="004A0935" w:rsidP="0093125D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</w:p>
        </w:tc>
      </w:tr>
      <w:tr w:rsidR="004A0935" w:rsidTr="00432ACB">
        <w:tc>
          <w:tcPr>
            <w:tcW w:w="534" w:type="dxa"/>
          </w:tcPr>
          <w:p w:rsidR="004A0935" w:rsidRDefault="00432ACB" w:rsidP="0093125D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3</w:t>
            </w:r>
          </w:p>
        </w:tc>
        <w:tc>
          <w:tcPr>
            <w:tcW w:w="7936" w:type="dxa"/>
            <w:tcBorders>
              <w:right w:val="single" w:sz="4" w:space="0" w:color="auto"/>
            </w:tcBorders>
          </w:tcPr>
          <w:p w:rsidR="004A0935" w:rsidRPr="00077EA6" w:rsidRDefault="00F42951" w:rsidP="0093125D">
            <w:pP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 w:rsidRPr="00F42951"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Giving constructive criticism on performance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935" w:rsidRDefault="004A0935" w:rsidP="0093125D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</w:p>
        </w:tc>
      </w:tr>
    </w:tbl>
    <w:p w:rsidR="0093713D" w:rsidRDefault="0093713D" w:rsidP="0093713D">
      <w:pPr>
        <w:spacing w:after="0" w:line="240" w:lineRule="auto"/>
        <w:rPr>
          <w:rFonts w:ascii="Arial" w:eastAsia="SimSun" w:hAnsi="Arial" w:cs="Arial"/>
          <w:b/>
          <w:sz w:val="24"/>
          <w:szCs w:val="24"/>
          <w:lang w:bidi="en-US"/>
        </w:rPr>
      </w:pPr>
    </w:p>
    <w:p w:rsidR="00B47539" w:rsidRDefault="00B47539" w:rsidP="00B47539">
      <w:pPr>
        <w:spacing w:after="0"/>
        <w:contextualSpacing/>
        <w:rPr>
          <w:rFonts w:ascii="Arial" w:eastAsia="SimSun" w:hAnsi="Arial" w:cs="Arial"/>
          <w:b/>
          <w:sz w:val="24"/>
          <w:szCs w:val="24"/>
          <w:lang w:bidi="en-US"/>
        </w:rPr>
      </w:pPr>
    </w:p>
    <w:p w:rsidR="00AB6E34" w:rsidRDefault="0093713D" w:rsidP="00AB6E34">
      <w:pPr>
        <w:spacing w:after="0" w:line="240" w:lineRule="auto"/>
        <w:contextualSpacing/>
        <w:rPr>
          <w:rFonts w:ascii="Arial" w:eastAsia="SimSun" w:hAnsi="Arial" w:cs="Arial"/>
          <w:b/>
          <w:sz w:val="24"/>
          <w:szCs w:val="24"/>
          <w:lang w:bidi="en-US"/>
        </w:rPr>
      </w:pPr>
      <w:r w:rsidRPr="001506C3">
        <w:rPr>
          <w:rFonts w:ascii="Arial" w:eastAsia="SimSun" w:hAnsi="Arial" w:cs="Arial"/>
          <w:b/>
          <w:color w:val="000080"/>
          <w:sz w:val="24"/>
          <w:szCs w:val="24"/>
          <w:lang w:bidi="en-US"/>
        </w:rPr>
        <w:t>Q</w:t>
      </w:r>
      <w:r w:rsidR="000C51CC" w:rsidRPr="001506C3">
        <w:rPr>
          <w:rFonts w:ascii="Arial" w:eastAsia="SimSun" w:hAnsi="Arial" w:cs="Arial"/>
          <w:b/>
          <w:color w:val="000080"/>
          <w:sz w:val="24"/>
          <w:szCs w:val="24"/>
          <w:lang w:bidi="en-US"/>
        </w:rPr>
        <w:t>7</w:t>
      </w:r>
      <w:r w:rsidRPr="001506C3">
        <w:rPr>
          <w:rFonts w:ascii="Arial" w:eastAsia="SimSun" w:hAnsi="Arial" w:cs="Arial"/>
          <w:b/>
          <w:color w:val="000080"/>
          <w:sz w:val="24"/>
          <w:szCs w:val="24"/>
          <w:lang w:bidi="en-US"/>
        </w:rPr>
        <w:t xml:space="preserve">. </w:t>
      </w:r>
      <w:r w:rsidR="000C51CC" w:rsidRPr="000C51CC">
        <w:rPr>
          <w:rFonts w:ascii="Arial" w:eastAsia="SimSun" w:hAnsi="Arial" w:cs="Arial"/>
          <w:b/>
          <w:sz w:val="24"/>
          <w:szCs w:val="24"/>
          <w:lang w:bidi="en-US"/>
        </w:rPr>
        <w:t xml:space="preserve">What is equality? </w:t>
      </w:r>
      <w:r w:rsidR="001506C3">
        <w:rPr>
          <w:rFonts w:ascii="Arial" w:eastAsia="SimSun" w:hAnsi="Arial" w:cs="Arial"/>
          <w:b/>
          <w:sz w:val="24"/>
          <w:szCs w:val="24"/>
          <w:lang w:bidi="en-US"/>
        </w:rPr>
        <w:br/>
      </w:r>
      <w:r w:rsidR="000C51CC" w:rsidRPr="001506C3">
        <w:rPr>
          <w:rFonts w:ascii="Arial" w:eastAsia="SimSun" w:hAnsi="Arial" w:cs="Arial"/>
          <w:sz w:val="24"/>
          <w:szCs w:val="24"/>
          <w:lang w:bidi="en-US"/>
        </w:rPr>
        <w:t>(Select TWO of the following options)</w:t>
      </w:r>
    </w:p>
    <w:p w:rsidR="000C51CC" w:rsidRDefault="000C51CC" w:rsidP="00AB6E34">
      <w:pPr>
        <w:spacing w:after="0" w:line="240" w:lineRule="auto"/>
        <w:contextualSpacing/>
        <w:rPr>
          <w:rFonts w:ascii="Arial" w:eastAsia="SimSun" w:hAnsi="Arial" w:cs="Arial"/>
          <w:b/>
          <w:sz w:val="24"/>
          <w:szCs w:val="24"/>
          <w:lang w:bidi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7936"/>
        <w:gridCol w:w="794"/>
      </w:tblGrid>
      <w:tr w:rsidR="000C51CC" w:rsidTr="0093125D">
        <w:tc>
          <w:tcPr>
            <w:tcW w:w="534" w:type="dxa"/>
          </w:tcPr>
          <w:p w:rsidR="000C51CC" w:rsidRDefault="000C51CC" w:rsidP="0093125D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1</w:t>
            </w:r>
          </w:p>
        </w:tc>
        <w:tc>
          <w:tcPr>
            <w:tcW w:w="7938" w:type="dxa"/>
            <w:tcBorders>
              <w:right w:val="single" w:sz="4" w:space="0" w:color="auto"/>
            </w:tcBorders>
          </w:tcPr>
          <w:p w:rsidR="000C51CC" w:rsidRPr="006C78DA" w:rsidRDefault="000C51CC" w:rsidP="0093125D">
            <w:pP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 w:rsidRPr="000C51CC"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Treating everyone in exactly the same way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1CC" w:rsidRDefault="000C51CC" w:rsidP="0093125D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</w:p>
        </w:tc>
      </w:tr>
      <w:tr w:rsidR="000C51CC" w:rsidTr="0093125D">
        <w:tc>
          <w:tcPr>
            <w:tcW w:w="534" w:type="dxa"/>
          </w:tcPr>
          <w:p w:rsidR="000C51CC" w:rsidRDefault="000C51CC" w:rsidP="0093125D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2</w:t>
            </w:r>
          </w:p>
        </w:tc>
        <w:tc>
          <w:tcPr>
            <w:tcW w:w="7938" w:type="dxa"/>
            <w:tcBorders>
              <w:right w:val="single" w:sz="4" w:space="0" w:color="auto"/>
            </w:tcBorders>
          </w:tcPr>
          <w:p w:rsidR="000C51CC" w:rsidRPr="006C78DA" w:rsidRDefault="000C51CC" w:rsidP="0093125D">
            <w:pP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 w:rsidRPr="000C51CC"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Treating people according to their individual needs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1CC" w:rsidRDefault="000C51CC" w:rsidP="0093125D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</w:p>
        </w:tc>
      </w:tr>
      <w:tr w:rsidR="000C51CC" w:rsidTr="0093125D">
        <w:tc>
          <w:tcPr>
            <w:tcW w:w="534" w:type="dxa"/>
          </w:tcPr>
          <w:p w:rsidR="000C51CC" w:rsidRDefault="000C51CC" w:rsidP="0093125D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3</w:t>
            </w:r>
          </w:p>
        </w:tc>
        <w:tc>
          <w:tcPr>
            <w:tcW w:w="7938" w:type="dxa"/>
            <w:tcBorders>
              <w:right w:val="single" w:sz="4" w:space="0" w:color="auto"/>
            </w:tcBorders>
          </w:tcPr>
          <w:p w:rsidR="000C51CC" w:rsidRPr="005B4A99" w:rsidRDefault="000C51CC" w:rsidP="008773D5">
            <w:pP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 w:rsidRPr="000C51CC"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 xml:space="preserve">Removing barriers </w:t>
            </w:r>
            <w:r w:rsidR="008773D5"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 xml:space="preserve">to give individuals </w:t>
            </w:r>
            <w:r w:rsidRPr="000C51CC"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equality of opportunity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1CC" w:rsidRDefault="000C51CC" w:rsidP="0093125D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</w:p>
        </w:tc>
      </w:tr>
      <w:tr w:rsidR="000C51CC" w:rsidTr="0093125D">
        <w:tc>
          <w:tcPr>
            <w:tcW w:w="534" w:type="dxa"/>
          </w:tcPr>
          <w:p w:rsidR="000C51CC" w:rsidRDefault="000C51CC" w:rsidP="0093125D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4</w:t>
            </w:r>
          </w:p>
        </w:tc>
        <w:tc>
          <w:tcPr>
            <w:tcW w:w="7938" w:type="dxa"/>
            <w:tcBorders>
              <w:right w:val="single" w:sz="4" w:space="0" w:color="auto"/>
            </w:tcBorders>
          </w:tcPr>
          <w:p w:rsidR="000C51CC" w:rsidRPr="00077EA6" w:rsidRDefault="000C51CC" w:rsidP="0093125D">
            <w:pP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 w:rsidRPr="000C51CC"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Understanding different cultures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1CC" w:rsidRDefault="000C51CC" w:rsidP="0093125D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</w:p>
        </w:tc>
      </w:tr>
    </w:tbl>
    <w:p w:rsidR="00AB6E34" w:rsidRPr="00AB6E34" w:rsidRDefault="00AB6E34" w:rsidP="00AB6E34">
      <w:pPr>
        <w:spacing w:after="0" w:line="240" w:lineRule="auto"/>
        <w:contextualSpacing/>
        <w:rPr>
          <w:rFonts w:ascii="Arial" w:eastAsia="SimSun" w:hAnsi="Arial" w:cs="Arial"/>
          <w:b/>
          <w:sz w:val="24"/>
          <w:szCs w:val="24"/>
          <w:lang w:bidi="en-US"/>
        </w:rPr>
      </w:pPr>
    </w:p>
    <w:p w:rsidR="000C51CC" w:rsidRDefault="000C51CC" w:rsidP="00AB6E34">
      <w:pPr>
        <w:spacing w:after="0" w:line="240" w:lineRule="auto"/>
        <w:contextualSpacing/>
        <w:rPr>
          <w:rFonts w:ascii="Arial" w:eastAsia="SimSun" w:hAnsi="Arial" w:cs="Arial"/>
          <w:b/>
          <w:sz w:val="24"/>
          <w:szCs w:val="24"/>
          <w:lang w:bidi="en-US"/>
        </w:rPr>
      </w:pPr>
    </w:p>
    <w:p w:rsidR="00AB6E34" w:rsidRPr="00BA28C7" w:rsidRDefault="001B7BBF" w:rsidP="00AB6E34">
      <w:pPr>
        <w:spacing w:after="0" w:line="240" w:lineRule="auto"/>
        <w:contextualSpacing/>
        <w:rPr>
          <w:rFonts w:ascii="Arial" w:eastAsia="SimSun" w:hAnsi="Arial" w:cs="Arial"/>
          <w:b/>
          <w:sz w:val="24"/>
          <w:szCs w:val="24"/>
          <w:lang w:bidi="en-US"/>
        </w:rPr>
      </w:pPr>
      <w:r w:rsidRPr="001506C3">
        <w:rPr>
          <w:rFonts w:ascii="Arial" w:eastAsia="SimSun" w:hAnsi="Arial" w:cs="Arial"/>
          <w:b/>
          <w:color w:val="000080"/>
          <w:sz w:val="24"/>
          <w:szCs w:val="24"/>
          <w:lang w:bidi="en-US"/>
        </w:rPr>
        <w:t>Q8</w:t>
      </w:r>
      <w:r w:rsidR="00AB6E34" w:rsidRPr="001506C3">
        <w:rPr>
          <w:rFonts w:ascii="Arial" w:eastAsia="SimSun" w:hAnsi="Arial" w:cs="Arial"/>
          <w:b/>
          <w:color w:val="000080"/>
          <w:sz w:val="24"/>
          <w:szCs w:val="24"/>
          <w:lang w:bidi="en-US"/>
        </w:rPr>
        <w:t xml:space="preserve">. </w:t>
      </w:r>
      <w:r w:rsidR="00E87BFD" w:rsidRPr="00E87BFD">
        <w:rPr>
          <w:rFonts w:ascii="Arial" w:eastAsia="SimSun" w:hAnsi="Arial" w:cs="Arial"/>
          <w:b/>
          <w:sz w:val="24"/>
          <w:szCs w:val="24"/>
          <w:lang w:bidi="en-US"/>
        </w:rPr>
        <w:t>Would you be justified in reporting harassment, even if the harassment was not direct</w:t>
      </w:r>
      <w:r w:rsidR="001506C3">
        <w:rPr>
          <w:rFonts w:ascii="Arial" w:eastAsia="SimSun" w:hAnsi="Arial" w:cs="Arial"/>
          <w:b/>
          <w:sz w:val="24"/>
          <w:szCs w:val="24"/>
          <w:lang w:bidi="en-US"/>
        </w:rPr>
        <w:t xml:space="preserve">ed at you? </w:t>
      </w:r>
      <w:r w:rsidR="001506C3">
        <w:rPr>
          <w:rFonts w:ascii="Arial" w:eastAsia="SimSun" w:hAnsi="Arial" w:cs="Arial"/>
          <w:b/>
          <w:sz w:val="24"/>
          <w:szCs w:val="24"/>
          <w:lang w:bidi="en-US"/>
        </w:rPr>
        <w:br/>
      </w:r>
      <w:r w:rsidR="001506C3" w:rsidRPr="001506C3">
        <w:rPr>
          <w:rFonts w:ascii="Arial" w:eastAsia="SimSun" w:hAnsi="Arial" w:cs="Arial"/>
          <w:sz w:val="24"/>
          <w:szCs w:val="24"/>
          <w:lang w:bidi="en-US"/>
        </w:rPr>
        <w:t>(Select Yes or No</w:t>
      </w:r>
      <w:r w:rsidR="00E87BFD" w:rsidRPr="001506C3">
        <w:rPr>
          <w:rFonts w:ascii="Arial" w:eastAsia="SimSun" w:hAnsi="Arial" w:cs="Arial"/>
          <w:sz w:val="24"/>
          <w:szCs w:val="24"/>
          <w:lang w:bidi="en-US"/>
        </w:rPr>
        <w:t>)</w:t>
      </w:r>
    </w:p>
    <w:p w:rsidR="00AB6E34" w:rsidRDefault="00AB6E34" w:rsidP="00AB6E34">
      <w:pPr>
        <w:spacing w:after="0" w:line="240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7936"/>
        <w:gridCol w:w="794"/>
      </w:tblGrid>
      <w:tr w:rsidR="00BA28C7" w:rsidTr="00E87BFD">
        <w:tc>
          <w:tcPr>
            <w:tcW w:w="534" w:type="dxa"/>
          </w:tcPr>
          <w:p w:rsidR="00BA28C7" w:rsidRDefault="00BA28C7" w:rsidP="006A2A47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1</w:t>
            </w:r>
          </w:p>
        </w:tc>
        <w:tc>
          <w:tcPr>
            <w:tcW w:w="7936" w:type="dxa"/>
            <w:tcBorders>
              <w:right w:val="single" w:sz="4" w:space="0" w:color="auto"/>
            </w:tcBorders>
          </w:tcPr>
          <w:p w:rsidR="00BA28C7" w:rsidRPr="00077EA6" w:rsidRDefault="00E87BFD" w:rsidP="006A2A47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NO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8C7" w:rsidRDefault="00BA28C7" w:rsidP="006A2A47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</w:p>
        </w:tc>
      </w:tr>
      <w:tr w:rsidR="00BA28C7" w:rsidTr="00E87BFD">
        <w:tc>
          <w:tcPr>
            <w:tcW w:w="534" w:type="dxa"/>
          </w:tcPr>
          <w:p w:rsidR="00BA28C7" w:rsidRDefault="00BA28C7" w:rsidP="006A2A47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2</w:t>
            </w:r>
          </w:p>
        </w:tc>
        <w:tc>
          <w:tcPr>
            <w:tcW w:w="7936" w:type="dxa"/>
            <w:tcBorders>
              <w:right w:val="single" w:sz="4" w:space="0" w:color="auto"/>
            </w:tcBorders>
          </w:tcPr>
          <w:p w:rsidR="00BA28C7" w:rsidRPr="00077EA6" w:rsidRDefault="00E87BFD" w:rsidP="006A2A47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YES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8C7" w:rsidRDefault="00BA28C7" w:rsidP="006A2A47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</w:p>
        </w:tc>
      </w:tr>
    </w:tbl>
    <w:p w:rsidR="00BA28C7" w:rsidRDefault="00BA28C7" w:rsidP="00AB6E34">
      <w:pPr>
        <w:spacing w:after="0" w:line="240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</w:p>
    <w:p w:rsidR="00432ACB" w:rsidRDefault="00432ACB" w:rsidP="00AB6E34">
      <w:pPr>
        <w:spacing w:after="0" w:line="240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</w:p>
    <w:p w:rsidR="005B4A99" w:rsidRDefault="00D0700A" w:rsidP="00432ACB">
      <w:pPr>
        <w:rPr>
          <w:rFonts w:ascii="Arial" w:eastAsia="SimSun" w:hAnsi="Arial" w:cs="Arial"/>
          <w:b/>
          <w:sz w:val="24"/>
          <w:szCs w:val="24"/>
          <w:lang w:bidi="en-US"/>
        </w:rPr>
      </w:pPr>
      <w:r w:rsidRPr="001506C3">
        <w:rPr>
          <w:rFonts w:ascii="Arial" w:eastAsia="SimSun" w:hAnsi="Arial" w:cs="Arial"/>
          <w:b/>
          <w:color w:val="000080"/>
          <w:sz w:val="24"/>
          <w:szCs w:val="24"/>
          <w:lang w:bidi="en-US"/>
        </w:rPr>
        <w:t>Q9</w:t>
      </w:r>
      <w:r w:rsidR="005B4A99" w:rsidRPr="001506C3">
        <w:rPr>
          <w:rFonts w:ascii="Arial" w:eastAsia="SimSun" w:hAnsi="Arial" w:cs="Arial"/>
          <w:b/>
          <w:color w:val="000080"/>
          <w:sz w:val="24"/>
          <w:szCs w:val="24"/>
          <w:lang w:bidi="en-US"/>
        </w:rPr>
        <w:t xml:space="preserve">. </w:t>
      </w:r>
      <w:r w:rsidR="009C601B" w:rsidRPr="009C601B">
        <w:rPr>
          <w:rFonts w:ascii="Arial" w:eastAsia="SimSun" w:hAnsi="Arial" w:cs="Arial"/>
          <w:b/>
          <w:sz w:val="24"/>
          <w:szCs w:val="24"/>
          <w:lang w:bidi="en-US"/>
        </w:rPr>
        <w:t>Which of the following could be deemed to</w:t>
      </w:r>
      <w:r w:rsidR="001506C3">
        <w:rPr>
          <w:rFonts w:ascii="Arial" w:eastAsia="SimSun" w:hAnsi="Arial" w:cs="Arial"/>
          <w:b/>
          <w:sz w:val="24"/>
          <w:szCs w:val="24"/>
          <w:lang w:bidi="en-US"/>
        </w:rPr>
        <w:t xml:space="preserve"> be offensive or inappropriate?</w:t>
      </w:r>
      <w:r w:rsidR="001506C3">
        <w:rPr>
          <w:rFonts w:ascii="Arial" w:eastAsia="SimSun" w:hAnsi="Arial" w:cs="Arial"/>
          <w:b/>
          <w:sz w:val="24"/>
          <w:szCs w:val="24"/>
          <w:lang w:bidi="en-US"/>
        </w:rPr>
        <w:br/>
      </w:r>
      <w:r w:rsidR="009C601B" w:rsidRPr="001506C3">
        <w:rPr>
          <w:rFonts w:ascii="Arial" w:eastAsia="SimSun" w:hAnsi="Arial" w:cs="Arial"/>
          <w:sz w:val="24"/>
          <w:szCs w:val="24"/>
          <w:lang w:bidi="en-US"/>
        </w:rPr>
        <w:t>(Select ALL that apply)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7936"/>
        <w:gridCol w:w="794"/>
      </w:tblGrid>
      <w:tr w:rsidR="005B4A99" w:rsidTr="009C601B">
        <w:tc>
          <w:tcPr>
            <w:tcW w:w="534" w:type="dxa"/>
          </w:tcPr>
          <w:p w:rsidR="005B4A99" w:rsidRDefault="005B4A99" w:rsidP="006A2A47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1</w:t>
            </w:r>
          </w:p>
        </w:tc>
        <w:tc>
          <w:tcPr>
            <w:tcW w:w="7936" w:type="dxa"/>
            <w:tcBorders>
              <w:right w:val="single" w:sz="4" w:space="0" w:color="auto"/>
            </w:tcBorders>
          </w:tcPr>
          <w:p w:rsidR="005B4A99" w:rsidRPr="00077EA6" w:rsidRDefault="00C46827" w:rsidP="005B4A99">
            <w:pP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 w:rsidRPr="00C46827"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Calling a colleague "darling”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A99" w:rsidRDefault="005B4A99" w:rsidP="006A2A47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</w:p>
        </w:tc>
      </w:tr>
      <w:tr w:rsidR="005B4A99" w:rsidTr="009C601B">
        <w:tc>
          <w:tcPr>
            <w:tcW w:w="534" w:type="dxa"/>
          </w:tcPr>
          <w:p w:rsidR="005B4A99" w:rsidRDefault="005B4A99" w:rsidP="006A2A47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2</w:t>
            </w:r>
          </w:p>
        </w:tc>
        <w:tc>
          <w:tcPr>
            <w:tcW w:w="7936" w:type="dxa"/>
            <w:tcBorders>
              <w:right w:val="single" w:sz="4" w:space="0" w:color="auto"/>
            </w:tcBorders>
          </w:tcPr>
          <w:p w:rsidR="005B4A99" w:rsidRPr="00077EA6" w:rsidRDefault="00C46827" w:rsidP="006A2A47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 w:rsidRPr="00C46827"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Putting your arm around someone when offering advice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A99" w:rsidRDefault="005B4A99" w:rsidP="006A2A47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</w:p>
        </w:tc>
      </w:tr>
      <w:tr w:rsidR="005B4A99" w:rsidTr="009C601B">
        <w:tc>
          <w:tcPr>
            <w:tcW w:w="534" w:type="dxa"/>
          </w:tcPr>
          <w:p w:rsidR="005B4A99" w:rsidRDefault="005B4A99" w:rsidP="006A2A47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3</w:t>
            </w:r>
          </w:p>
        </w:tc>
        <w:tc>
          <w:tcPr>
            <w:tcW w:w="7936" w:type="dxa"/>
            <w:tcBorders>
              <w:right w:val="single" w:sz="4" w:space="0" w:color="auto"/>
            </w:tcBorders>
          </w:tcPr>
          <w:p w:rsidR="005B4A99" w:rsidRPr="005B4A99" w:rsidRDefault="00C46827" w:rsidP="006A2A47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 w:rsidRPr="00C46827"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Hugging an upset colleague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A99" w:rsidRDefault="005B4A99" w:rsidP="006A2A47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</w:p>
        </w:tc>
      </w:tr>
      <w:tr w:rsidR="005B4A99" w:rsidTr="009C601B">
        <w:tc>
          <w:tcPr>
            <w:tcW w:w="534" w:type="dxa"/>
          </w:tcPr>
          <w:p w:rsidR="005B4A99" w:rsidRDefault="005B4A99" w:rsidP="006A2A47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4</w:t>
            </w:r>
          </w:p>
        </w:tc>
        <w:tc>
          <w:tcPr>
            <w:tcW w:w="7936" w:type="dxa"/>
            <w:tcBorders>
              <w:right w:val="single" w:sz="4" w:space="0" w:color="auto"/>
            </w:tcBorders>
          </w:tcPr>
          <w:p w:rsidR="005B4A99" w:rsidRPr="005B4A99" w:rsidRDefault="00C46827" w:rsidP="006A2A47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 w:rsidRPr="00C46827"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Speaking loudly to older people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A99" w:rsidRDefault="005B4A99" w:rsidP="006A2A47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</w:p>
        </w:tc>
      </w:tr>
    </w:tbl>
    <w:p w:rsidR="005B4A99" w:rsidRDefault="005B4A99" w:rsidP="005B4A99">
      <w:pPr>
        <w:spacing w:after="0" w:line="240" w:lineRule="auto"/>
        <w:rPr>
          <w:rFonts w:ascii="Arial" w:eastAsia="SimSun" w:hAnsi="Arial" w:cs="Arial"/>
          <w:b/>
          <w:sz w:val="24"/>
          <w:szCs w:val="24"/>
          <w:lang w:bidi="en-US"/>
        </w:rPr>
      </w:pPr>
    </w:p>
    <w:p w:rsidR="00C46827" w:rsidRDefault="00C46827" w:rsidP="005B4A99">
      <w:pPr>
        <w:spacing w:after="0" w:line="240" w:lineRule="auto"/>
        <w:rPr>
          <w:rFonts w:ascii="Arial" w:eastAsia="SimSun" w:hAnsi="Arial" w:cs="Arial"/>
          <w:b/>
          <w:sz w:val="24"/>
          <w:szCs w:val="24"/>
          <w:lang w:bidi="en-US"/>
        </w:rPr>
      </w:pPr>
    </w:p>
    <w:p w:rsidR="008773D5" w:rsidRDefault="008773D5">
      <w:pPr>
        <w:rPr>
          <w:rFonts w:ascii="Arial" w:eastAsia="SimSun" w:hAnsi="Arial" w:cs="Arial"/>
          <w:b/>
          <w:color w:val="000080"/>
          <w:sz w:val="24"/>
          <w:szCs w:val="24"/>
          <w:lang w:bidi="en-US"/>
        </w:rPr>
      </w:pPr>
      <w:r>
        <w:rPr>
          <w:rFonts w:ascii="Arial" w:eastAsia="SimSun" w:hAnsi="Arial" w:cs="Arial"/>
          <w:b/>
          <w:color w:val="000080"/>
          <w:sz w:val="24"/>
          <w:szCs w:val="24"/>
          <w:lang w:bidi="en-US"/>
        </w:rPr>
        <w:br w:type="page"/>
      </w:r>
    </w:p>
    <w:p w:rsidR="006C78DA" w:rsidRDefault="008449AB" w:rsidP="006C78DA">
      <w:pPr>
        <w:spacing w:after="0" w:line="240" w:lineRule="auto"/>
        <w:rPr>
          <w:rFonts w:ascii="Arial" w:eastAsia="SimSun" w:hAnsi="Arial" w:cs="Arial"/>
          <w:b/>
          <w:sz w:val="24"/>
          <w:szCs w:val="24"/>
          <w:lang w:bidi="en-US"/>
        </w:rPr>
      </w:pPr>
      <w:r w:rsidRPr="001506C3">
        <w:rPr>
          <w:rFonts w:ascii="Arial" w:eastAsia="SimSun" w:hAnsi="Arial" w:cs="Arial"/>
          <w:b/>
          <w:color w:val="000080"/>
          <w:sz w:val="24"/>
          <w:szCs w:val="24"/>
          <w:lang w:bidi="en-US"/>
        </w:rPr>
        <w:lastRenderedPageBreak/>
        <w:t>Q10</w:t>
      </w:r>
      <w:r w:rsidR="006C78DA" w:rsidRPr="001506C3">
        <w:rPr>
          <w:rFonts w:ascii="Arial" w:eastAsia="SimSun" w:hAnsi="Arial" w:cs="Arial"/>
          <w:b/>
          <w:color w:val="000080"/>
          <w:sz w:val="24"/>
          <w:szCs w:val="24"/>
          <w:lang w:bidi="en-US"/>
        </w:rPr>
        <w:t>.</w:t>
      </w:r>
      <w:r w:rsidR="008B6D70" w:rsidRPr="001506C3">
        <w:rPr>
          <w:color w:val="000080"/>
        </w:rPr>
        <w:t xml:space="preserve"> </w:t>
      </w:r>
      <w:r w:rsidR="008B6D70" w:rsidRPr="008B6D70">
        <w:rPr>
          <w:rFonts w:ascii="Arial" w:eastAsia="SimSun" w:hAnsi="Arial" w:cs="Arial"/>
          <w:b/>
          <w:sz w:val="24"/>
          <w:szCs w:val="24"/>
          <w:lang w:bidi="en-US"/>
        </w:rPr>
        <w:t>Which of the following is the correct defin</w:t>
      </w:r>
      <w:r w:rsidR="001506C3">
        <w:rPr>
          <w:rFonts w:ascii="Arial" w:eastAsia="SimSun" w:hAnsi="Arial" w:cs="Arial"/>
          <w:b/>
          <w:sz w:val="24"/>
          <w:szCs w:val="24"/>
          <w:lang w:bidi="en-US"/>
        </w:rPr>
        <w:t>ition of Direct Discrimination?</w:t>
      </w:r>
      <w:r w:rsidR="001506C3">
        <w:rPr>
          <w:rFonts w:ascii="Arial" w:eastAsia="SimSun" w:hAnsi="Arial" w:cs="Arial"/>
          <w:b/>
          <w:sz w:val="24"/>
          <w:szCs w:val="24"/>
          <w:lang w:bidi="en-US"/>
        </w:rPr>
        <w:br/>
      </w:r>
      <w:r w:rsidR="008B6D70" w:rsidRPr="001506C3">
        <w:rPr>
          <w:rFonts w:ascii="Arial" w:eastAsia="SimSun" w:hAnsi="Arial" w:cs="Arial"/>
          <w:sz w:val="24"/>
          <w:szCs w:val="24"/>
          <w:lang w:bidi="en-US"/>
        </w:rPr>
        <w:t>(Select ONE of the following options)</w:t>
      </w:r>
    </w:p>
    <w:p w:rsidR="008B6D70" w:rsidRDefault="008B6D70" w:rsidP="006C78DA">
      <w:pPr>
        <w:spacing w:after="0" w:line="240" w:lineRule="auto"/>
        <w:rPr>
          <w:rFonts w:ascii="Arial" w:eastAsia="SimSun" w:hAnsi="Arial" w:cs="Arial"/>
          <w:b/>
          <w:sz w:val="24"/>
          <w:szCs w:val="24"/>
          <w:lang w:bidi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7936"/>
        <w:gridCol w:w="794"/>
      </w:tblGrid>
      <w:tr w:rsidR="006C78DA" w:rsidTr="008B6D70">
        <w:tc>
          <w:tcPr>
            <w:tcW w:w="534" w:type="dxa"/>
          </w:tcPr>
          <w:p w:rsidR="006C78DA" w:rsidRDefault="006C78DA" w:rsidP="006A2A47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1</w:t>
            </w:r>
          </w:p>
        </w:tc>
        <w:tc>
          <w:tcPr>
            <w:tcW w:w="7936" w:type="dxa"/>
            <w:tcBorders>
              <w:right w:val="single" w:sz="4" w:space="0" w:color="auto"/>
            </w:tcBorders>
          </w:tcPr>
          <w:p w:rsidR="006C78DA" w:rsidRPr="006C78DA" w:rsidRDefault="008773D5" w:rsidP="008773D5">
            <w:pP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Treating someone</w:t>
            </w:r>
            <w:r w:rsidR="008B6D70" w:rsidRPr="008B6D70"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 xml:space="preserve"> less favourably </w:t>
            </w:r>
            <w: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due to</w:t>
            </w:r>
            <w:r w:rsidR="008B6D70" w:rsidRPr="008B6D70"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 xml:space="preserve"> their protected characteristics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8DA" w:rsidRDefault="006C78DA" w:rsidP="006A2A47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</w:p>
        </w:tc>
      </w:tr>
      <w:tr w:rsidR="006C78DA" w:rsidTr="008B6D70">
        <w:tc>
          <w:tcPr>
            <w:tcW w:w="534" w:type="dxa"/>
          </w:tcPr>
          <w:p w:rsidR="006C78DA" w:rsidRDefault="006C78DA" w:rsidP="006A2A47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2</w:t>
            </w:r>
          </w:p>
        </w:tc>
        <w:tc>
          <w:tcPr>
            <w:tcW w:w="7936" w:type="dxa"/>
            <w:tcBorders>
              <w:right w:val="single" w:sz="4" w:space="0" w:color="auto"/>
            </w:tcBorders>
          </w:tcPr>
          <w:p w:rsidR="006C78DA" w:rsidRPr="006C78DA" w:rsidRDefault="008B6D70" w:rsidP="006C78DA">
            <w:pP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 w:rsidRPr="008B6D70"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Shouting or screaming at someone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8DA" w:rsidRDefault="006C78DA" w:rsidP="006A2A47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</w:p>
        </w:tc>
      </w:tr>
      <w:tr w:rsidR="006C78DA" w:rsidTr="008B6D70">
        <w:tc>
          <w:tcPr>
            <w:tcW w:w="534" w:type="dxa"/>
          </w:tcPr>
          <w:p w:rsidR="006C78DA" w:rsidRDefault="006C78DA" w:rsidP="006A2A47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3</w:t>
            </w:r>
          </w:p>
        </w:tc>
        <w:tc>
          <w:tcPr>
            <w:tcW w:w="7936" w:type="dxa"/>
            <w:tcBorders>
              <w:right w:val="single" w:sz="4" w:space="0" w:color="auto"/>
            </w:tcBorders>
          </w:tcPr>
          <w:p w:rsidR="006C78DA" w:rsidRPr="005B4A99" w:rsidRDefault="008B6D70" w:rsidP="006C78DA">
            <w:pPr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  <w:r w:rsidRPr="008B6D70"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  <w:t>Unwanted conduct which affects another person’s dignity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8DA" w:rsidRDefault="006C78DA" w:rsidP="006A2A47">
            <w:pPr>
              <w:contextualSpacing/>
              <w:rPr>
                <w:rFonts w:ascii="Arial" w:eastAsia="SimSun" w:hAnsi="Arial" w:cs="Arial"/>
                <w:b/>
                <w:sz w:val="24"/>
                <w:szCs w:val="24"/>
                <w:lang w:bidi="en-US"/>
              </w:rPr>
            </w:pPr>
          </w:p>
        </w:tc>
      </w:tr>
    </w:tbl>
    <w:p w:rsidR="006C78DA" w:rsidRDefault="006C78DA" w:rsidP="006C78D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</w:p>
    <w:p w:rsidR="00077EA6" w:rsidRPr="00077EA6" w:rsidRDefault="00077EA6" w:rsidP="00077EA6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077EA6">
        <w:rPr>
          <w:rFonts w:ascii="Calibri" w:eastAsia="Times New Roman" w:hAnsi="Calibri" w:cs="Times New Roman"/>
          <w:sz w:val="24"/>
          <w:szCs w:val="24"/>
          <w:lang w:eastAsia="en-GB"/>
        </w:rPr>
        <w:br/>
      </w:r>
      <w:r w:rsidRPr="00077EA6">
        <w:rPr>
          <w:rFonts w:ascii="Calibri" w:eastAsia="Times New Roman" w:hAnsi="Calibri" w:cs="Times New Roman"/>
          <w:sz w:val="24"/>
          <w:szCs w:val="24"/>
          <w:lang w:eastAsia="en-GB"/>
        </w:rPr>
        <w:br/>
      </w:r>
      <w:r w:rsidRPr="00077EA6"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  <w:br/>
      </w:r>
      <w:r w:rsidRPr="00077EA6">
        <w:rPr>
          <w:rFonts w:ascii="Calibri" w:eastAsia="Times New Roman" w:hAnsi="Calibri" w:cs="Times New Roman"/>
          <w:sz w:val="24"/>
          <w:szCs w:val="24"/>
          <w:lang w:eastAsia="en-GB"/>
        </w:rPr>
        <w:br/>
      </w:r>
    </w:p>
    <w:p w:rsidR="00077EA6" w:rsidRDefault="00077EA6" w:rsidP="006C78D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</w:p>
    <w:sectPr w:rsidR="00077EA6" w:rsidSect="00F37C37">
      <w:headerReference w:type="default" r:id="rId8"/>
      <w:footerReference w:type="default" r:id="rId9"/>
      <w:pgSz w:w="11906" w:h="16838"/>
      <w:pgMar w:top="2552" w:right="1418" w:bottom="1440" w:left="1440" w:header="0" w:footer="9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E6D" w:rsidRDefault="00763E6D" w:rsidP="0096031D">
      <w:pPr>
        <w:spacing w:after="0" w:line="240" w:lineRule="auto"/>
      </w:pPr>
      <w:r>
        <w:separator/>
      </w:r>
    </w:p>
  </w:endnote>
  <w:endnote w:type="continuationSeparator" w:id="0">
    <w:p w:rsidR="00763E6D" w:rsidRDefault="00763E6D" w:rsidP="00960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6C3" w:rsidRDefault="001506C3">
    <w:pPr>
      <w:pStyle w:val="Footer"/>
    </w:pPr>
  </w:p>
  <w:p w:rsidR="00DC147F" w:rsidRPr="009609E4" w:rsidRDefault="001506C3" w:rsidP="00DF0945">
    <w:pPr>
      <w:pStyle w:val="Footer"/>
      <w:tabs>
        <w:tab w:val="clear" w:pos="4513"/>
        <w:tab w:val="clear" w:pos="9026"/>
        <w:tab w:val="center" w:pos="1985"/>
        <w:tab w:val="left" w:pos="3969"/>
        <w:tab w:val="right" w:pos="9072"/>
      </w:tabs>
      <w:rPr>
        <w:sz w:val="18"/>
        <w:szCs w:val="18"/>
      </w:rPr>
    </w:pPr>
    <w:r w:rsidRPr="00AF6360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A87166" wp14:editId="531338A9">
              <wp:simplePos x="0" y="0"/>
              <wp:positionH relativeFrom="page">
                <wp:posOffset>2941320</wp:posOffset>
              </wp:positionH>
              <wp:positionV relativeFrom="page">
                <wp:posOffset>10182225</wp:posOffset>
              </wp:positionV>
              <wp:extent cx="4489200" cy="266400"/>
              <wp:effectExtent l="0" t="0" r="0" b="63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89200" cy="266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506C3" w:rsidRDefault="001506C3" w:rsidP="001506C3">
                          <w:r>
                            <w:t>EDH</w:t>
                          </w:r>
                          <w:r w:rsidRPr="00FD3A8D">
                            <w:t xml:space="preserve"> L1 </w:t>
                          </w:r>
                          <w:r>
                            <w:t>Assessment1 Ver3 May2015 UED01-01K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134CBB">
                            <w:rPr>
                              <w:b/>
                              <w:bCs/>
                              <w:noProof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  <w:p w:rsidR="001506C3" w:rsidRDefault="001506C3" w:rsidP="001506C3"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134CBB">
                            <w:rPr>
                              <w:b/>
                              <w:bCs/>
                              <w:noProof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231.6pt;margin-top:801.75pt;width:353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" filled="f" stroked="f" strokeweight=".5pt">
              <v:textbox>
                <w:txbxContent>
                  <w:p w:rsidR="001506C3" w:rsidRDefault="001506C3" w:rsidP="001506C3">
                    <w:r>
                      <w:t>EDH</w:t>
                    </w:r>
                    <w:r w:rsidRPr="00FD3A8D">
                      <w:t xml:space="preserve"> L1 </w:t>
                    </w:r>
                    <w:r>
                      <w:t>Assessment1 Ver3 May2015 UED01-01K</w:t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b/>
                        <w:bCs/>
                      </w:rPr>
                      <w:instrText xml:space="preserve"> PAGE </w:instrTex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separate"/>
                    </w:r>
                    <w:r w:rsidR="00134CBB">
                      <w:rPr>
                        <w:b/>
                        <w:bCs/>
                        <w:noProof/>
                      </w:rPr>
                      <w:t>4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end"/>
                    </w:r>
                  </w:p>
                  <w:p w:rsidR="001506C3" w:rsidRDefault="001506C3" w:rsidP="001506C3"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b/>
                        <w:bCs/>
                      </w:rPr>
                      <w:instrText xml:space="preserve"> PAGE </w:instrTex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separate"/>
                    </w:r>
                    <w:r w:rsidR="00134CBB">
                      <w:rPr>
                        <w:b/>
                        <w:bCs/>
                        <w:noProof/>
                      </w:rPr>
                      <w:t>4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E6D" w:rsidRDefault="00763E6D" w:rsidP="0096031D">
      <w:pPr>
        <w:spacing w:after="0" w:line="240" w:lineRule="auto"/>
      </w:pPr>
      <w:r>
        <w:separator/>
      </w:r>
    </w:p>
  </w:footnote>
  <w:footnote w:type="continuationSeparator" w:id="0">
    <w:p w:rsidR="00763E6D" w:rsidRDefault="00763E6D" w:rsidP="00960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47F" w:rsidRDefault="00DC147F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D6979B4" wp14:editId="526ED99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000" cy="10692000"/>
              <wp:effectExtent l="0" t="0" r="3175" b="1460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000" cy="1069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C147F" w:rsidRDefault="00DC147F">
                          <w:r>
                            <w:rPr>
                              <w:noProof/>
                              <w:lang w:eastAsia="en-GB"/>
                            </w:rPr>
                            <w:drawing>
                              <wp:inline distT="0" distB="0" distL="0" distR="0" wp14:anchorId="3E236EDF" wp14:editId="70612C9D">
                                <wp:extent cx="7558768" cy="10692000"/>
                                <wp:effectExtent l="0" t="0" r="4445" b="0"/>
                                <wp:docPr id="23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CoreSkillsA4Sheet-IG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558768" cy="10692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DC147F" w:rsidRDefault="00DC147F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D6979B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0;margin-top:0;width:595.3pt;height:841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" filled="f" stroked="f" strokeweight=".5pt">
              <v:textbox inset="0,0,0,0">
                <w:txbxContent>
                  <w:p w:rsidR="00DC147F" w:rsidRDefault="00DC147F">
                    <w:r>
                      <w:rPr>
                        <w:noProof/>
                        <w:lang w:eastAsia="en-GB"/>
                      </w:rPr>
                      <w:drawing>
                        <wp:inline distT="0" distB="0" distL="0" distR="0" wp14:anchorId="3E236EDF" wp14:editId="70612C9D">
                          <wp:extent cx="7558768" cy="10692000"/>
                          <wp:effectExtent l="0" t="0" r="4445" b="0"/>
                          <wp:docPr id="23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CoreSkillsA4Sheet-IG.png"/>
                                  <pic:cNvPicPr/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558768" cy="10692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DC147F" w:rsidRDefault="00DC147F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85456"/>
    <w:multiLevelType w:val="hybridMultilevel"/>
    <w:tmpl w:val="3C8AE35A"/>
    <w:lvl w:ilvl="0" w:tplc="ED4C2E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3278"/>
      </w:rPr>
    </w:lvl>
    <w:lvl w:ilvl="1" w:tplc="379CE32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3A67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B614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98D4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14B6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18F5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B038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F8FC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AC256B"/>
    <w:multiLevelType w:val="hybridMultilevel"/>
    <w:tmpl w:val="6A3AAC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3F0042"/>
    <w:multiLevelType w:val="hybridMultilevel"/>
    <w:tmpl w:val="14C0471C"/>
    <w:lvl w:ilvl="0" w:tplc="9134EB6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327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B0BF1"/>
    <w:multiLevelType w:val="hybridMultilevel"/>
    <w:tmpl w:val="705C0E00"/>
    <w:lvl w:ilvl="0" w:tplc="9C5882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3278"/>
      </w:rPr>
    </w:lvl>
    <w:lvl w:ilvl="1" w:tplc="9D3ECC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7055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822C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78CD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128F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0EAA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54E3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EC6D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572BDE"/>
    <w:multiLevelType w:val="hybridMultilevel"/>
    <w:tmpl w:val="BE6CE868"/>
    <w:lvl w:ilvl="0" w:tplc="ED4C2E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3278"/>
      </w:rPr>
    </w:lvl>
    <w:lvl w:ilvl="1" w:tplc="1108C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9E37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68E2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48FA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7CF3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4ACD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899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A4DC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702ADE"/>
    <w:multiLevelType w:val="hybridMultilevel"/>
    <w:tmpl w:val="F65A76AA"/>
    <w:lvl w:ilvl="0" w:tplc="D206C2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3278"/>
      </w:rPr>
    </w:lvl>
    <w:lvl w:ilvl="1" w:tplc="4C7812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3087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3076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3CE3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4E91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98ED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E0AF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6660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577631"/>
    <w:multiLevelType w:val="hybridMultilevel"/>
    <w:tmpl w:val="95928412"/>
    <w:lvl w:ilvl="0" w:tplc="1D327D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3278"/>
      </w:rPr>
    </w:lvl>
    <w:lvl w:ilvl="1" w:tplc="7F2E6D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D8AD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A8E6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7C76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CCD9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A012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86E2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FE35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251445"/>
    <w:multiLevelType w:val="hybridMultilevel"/>
    <w:tmpl w:val="789421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8F5FB2"/>
    <w:multiLevelType w:val="hybridMultilevel"/>
    <w:tmpl w:val="FD38F054"/>
    <w:lvl w:ilvl="0" w:tplc="74BA66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8AA4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342E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3876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8EF9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D046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5629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C63B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46EE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D1B1678"/>
    <w:multiLevelType w:val="multilevel"/>
    <w:tmpl w:val="5D3C19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3278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>
    <w:nsid w:val="362A20EE"/>
    <w:multiLevelType w:val="multilevel"/>
    <w:tmpl w:val="2C3C5D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3278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>
    <w:nsid w:val="3E516067"/>
    <w:multiLevelType w:val="multilevel"/>
    <w:tmpl w:val="D6C4C9B6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3278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>
    <w:nsid w:val="3EA73E91"/>
    <w:multiLevelType w:val="hybridMultilevel"/>
    <w:tmpl w:val="799A717E"/>
    <w:lvl w:ilvl="0" w:tplc="78EEB96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327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70660A"/>
    <w:multiLevelType w:val="multilevel"/>
    <w:tmpl w:val="C0FC3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3278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>
    <w:nsid w:val="43864018"/>
    <w:multiLevelType w:val="hybridMultilevel"/>
    <w:tmpl w:val="FD5E91CA"/>
    <w:lvl w:ilvl="0" w:tplc="2A16D54A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50C0F83"/>
    <w:multiLevelType w:val="hybridMultilevel"/>
    <w:tmpl w:val="73282254"/>
    <w:lvl w:ilvl="0" w:tplc="64C681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5210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4A86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2231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F017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8401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EA9D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88A1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1890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5120AE1"/>
    <w:multiLevelType w:val="hybridMultilevel"/>
    <w:tmpl w:val="30385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CA75B1"/>
    <w:multiLevelType w:val="hybridMultilevel"/>
    <w:tmpl w:val="68B6795C"/>
    <w:lvl w:ilvl="0" w:tplc="1C7E868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327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1D3673"/>
    <w:multiLevelType w:val="hybridMultilevel"/>
    <w:tmpl w:val="EC32E216"/>
    <w:lvl w:ilvl="0" w:tplc="0AB885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3278"/>
      </w:rPr>
    </w:lvl>
    <w:lvl w:ilvl="1" w:tplc="2E1A09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3034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3823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0280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A40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2655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B893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D847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4DE226D"/>
    <w:multiLevelType w:val="hybridMultilevel"/>
    <w:tmpl w:val="3B72D6DC"/>
    <w:lvl w:ilvl="0" w:tplc="652A6A1C">
      <w:start w:val="1"/>
      <w:numFmt w:val="bullet"/>
      <w:lvlText w:val=""/>
      <w:lvlJc w:val="left"/>
      <w:rPr>
        <w:rFonts w:ascii="Wingdings" w:hAnsi="Wingdings" w:hint="default"/>
        <w:color w:val="00327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56A826C6"/>
    <w:multiLevelType w:val="hybridMultilevel"/>
    <w:tmpl w:val="716804A8"/>
    <w:lvl w:ilvl="0" w:tplc="02E094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003278"/>
      </w:rPr>
    </w:lvl>
    <w:lvl w:ilvl="1" w:tplc="8DA2F8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A62A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263A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46F0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8224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DC66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F810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AA56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9240B7F"/>
    <w:multiLevelType w:val="hybridMultilevel"/>
    <w:tmpl w:val="4C2A46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02A0182"/>
    <w:multiLevelType w:val="hybridMultilevel"/>
    <w:tmpl w:val="0F90750E"/>
    <w:lvl w:ilvl="0" w:tplc="152C8D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3278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26D380E"/>
    <w:multiLevelType w:val="multilevel"/>
    <w:tmpl w:val="7E90DA9C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3278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4">
    <w:nsid w:val="666B76B0"/>
    <w:multiLevelType w:val="hybridMultilevel"/>
    <w:tmpl w:val="0578411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8D70F9"/>
    <w:multiLevelType w:val="hybridMultilevel"/>
    <w:tmpl w:val="909632D2"/>
    <w:lvl w:ilvl="0" w:tplc="ED4C2E6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327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872A88"/>
    <w:multiLevelType w:val="hybridMultilevel"/>
    <w:tmpl w:val="94284C7E"/>
    <w:lvl w:ilvl="0" w:tplc="ED4C2E6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327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100755"/>
    <w:multiLevelType w:val="hybridMultilevel"/>
    <w:tmpl w:val="E8E42480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>
    <w:nsid w:val="737B7F70"/>
    <w:multiLevelType w:val="hybridMultilevel"/>
    <w:tmpl w:val="694880A6"/>
    <w:lvl w:ilvl="0" w:tplc="070A84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327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9C188D"/>
    <w:multiLevelType w:val="multilevel"/>
    <w:tmpl w:val="0532CE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3278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6"/>
  </w:num>
  <w:num w:numId="3">
    <w:abstractNumId w:val="27"/>
  </w:num>
  <w:num w:numId="4">
    <w:abstractNumId w:val="11"/>
  </w:num>
  <w:num w:numId="5">
    <w:abstractNumId w:val="29"/>
  </w:num>
  <w:num w:numId="6">
    <w:abstractNumId w:val="17"/>
  </w:num>
  <w:num w:numId="7">
    <w:abstractNumId w:val="22"/>
  </w:num>
  <w:num w:numId="8">
    <w:abstractNumId w:val="12"/>
  </w:num>
  <w:num w:numId="9">
    <w:abstractNumId w:val="24"/>
  </w:num>
  <w:num w:numId="10">
    <w:abstractNumId w:val="6"/>
  </w:num>
  <w:num w:numId="11">
    <w:abstractNumId w:val="3"/>
  </w:num>
  <w:num w:numId="12">
    <w:abstractNumId w:val="2"/>
  </w:num>
  <w:num w:numId="13">
    <w:abstractNumId w:val="25"/>
  </w:num>
  <w:num w:numId="14">
    <w:abstractNumId w:val="0"/>
  </w:num>
  <w:num w:numId="15">
    <w:abstractNumId w:val="5"/>
  </w:num>
  <w:num w:numId="16">
    <w:abstractNumId w:val="18"/>
  </w:num>
  <w:num w:numId="17">
    <w:abstractNumId w:val="4"/>
  </w:num>
  <w:num w:numId="18">
    <w:abstractNumId w:val="1"/>
  </w:num>
  <w:num w:numId="19">
    <w:abstractNumId w:val="21"/>
  </w:num>
  <w:num w:numId="20">
    <w:abstractNumId w:val="28"/>
  </w:num>
  <w:num w:numId="21">
    <w:abstractNumId w:val="15"/>
  </w:num>
  <w:num w:numId="22">
    <w:abstractNumId w:val="8"/>
  </w:num>
  <w:num w:numId="23">
    <w:abstractNumId w:val="19"/>
  </w:num>
  <w:num w:numId="24">
    <w:abstractNumId w:val="13"/>
  </w:num>
  <w:num w:numId="25">
    <w:abstractNumId w:val="23"/>
  </w:num>
  <w:num w:numId="26">
    <w:abstractNumId w:val="10"/>
  </w:num>
  <w:num w:numId="27">
    <w:abstractNumId w:val="9"/>
  </w:num>
  <w:num w:numId="28">
    <w:abstractNumId w:val="16"/>
  </w:num>
  <w:num w:numId="29">
    <w:abstractNumId w:val="7"/>
  </w:num>
  <w:num w:numId="30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DD3"/>
    <w:rsid w:val="000127FB"/>
    <w:rsid w:val="00026937"/>
    <w:rsid w:val="00026EEF"/>
    <w:rsid w:val="000520FC"/>
    <w:rsid w:val="00056A50"/>
    <w:rsid w:val="00062E11"/>
    <w:rsid w:val="000630BD"/>
    <w:rsid w:val="00063D6D"/>
    <w:rsid w:val="00077EA6"/>
    <w:rsid w:val="000B630E"/>
    <w:rsid w:val="000C51CC"/>
    <w:rsid w:val="000C5C2C"/>
    <w:rsid w:val="000D1DD3"/>
    <w:rsid w:val="000D379B"/>
    <w:rsid w:val="000D526E"/>
    <w:rsid w:val="000E15E7"/>
    <w:rsid w:val="000E4158"/>
    <w:rsid w:val="000E428E"/>
    <w:rsid w:val="00102D0C"/>
    <w:rsid w:val="00107791"/>
    <w:rsid w:val="00127C25"/>
    <w:rsid w:val="0013096C"/>
    <w:rsid w:val="00134CBB"/>
    <w:rsid w:val="00143114"/>
    <w:rsid w:val="001506C3"/>
    <w:rsid w:val="0016114E"/>
    <w:rsid w:val="001A50F5"/>
    <w:rsid w:val="001B7BBF"/>
    <w:rsid w:val="001D4719"/>
    <w:rsid w:val="001D655F"/>
    <w:rsid w:val="001E58CF"/>
    <w:rsid w:val="001E6EDF"/>
    <w:rsid w:val="00200065"/>
    <w:rsid w:val="00211C29"/>
    <w:rsid w:val="00213A92"/>
    <w:rsid w:val="002221CE"/>
    <w:rsid w:val="002238BD"/>
    <w:rsid w:val="00247CB3"/>
    <w:rsid w:val="002544F9"/>
    <w:rsid w:val="002566EA"/>
    <w:rsid w:val="00264C0F"/>
    <w:rsid w:val="002A1B49"/>
    <w:rsid w:val="002C3648"/>
    <w:rsid w:val="002C4FAD"/>
    <w:rsid w:val="002C6957"/>
    <w:rsid w:val="002D4DAC"/>
    <w:rsid w:val="002E5069"/>
    <w:rsid w:val="002F1D23"/>
    <w:rsid w:val="002F26CA"/>
    <w:rsid w:val="002F7DDD"/>
    <w:rsid w:val="00302DE0"/>
    <w:rsid w:val="003034DA"/>
    <w:rsid w:val="00314DC4"/>
    <w:rsid w:val="00336FFE"/>
    <w:rsid w:val="00374256"/>
    <w:rsid w:val="00375595"/>
    <w:rsid w:val="003777BF"/>
    <w:rsid w:val="00387A1D"/>
    <w:rsid w:val="0039227F"/>
    <w:rsid w:val="003D59AE"/>
    <w:rsid w:val="003E29F5"/>
    <w:rsid w:val="003E4B72"/>
    <w:rsid w:val="003F5E3C"/>
    <w:rsid w:val="003F75BF"/>
    <w:rsid w:val="0041489E"/>
    <w:rsid w:val="00421732"/>
    <w:rsid w:val="00430406"/>
    <w:rsid w:val="00432ACB"/>
    <w:rsid w:val="00433AC5"/>
    <w:rsid w:val="004348A8"/>
    <w:rsid w:val="004351A7"/>
    <w:rsid w:val="00442C6E"/>
    <w:rsid w:val="00452617"/>
    <w:rsid w:val="00453AA7"/>
    <w:rsid w:val="004552C5"/>
    <w:rsid w:val="00456783"/>
    <w:rsid w:val="0046241A"/>
    <w:rsid w:val="00466B07"/>
    <w:rsid w:val="00470AFD"/>
    <w:rsid w:val="00471EFB"/>
    <w:rsid w:val="004861AF"/>
    <w:rsid w:val="00486235"/>
    <w:rsid w:val="004A0935"/>
    <w:rsid w:val="004A2ABF"/>
    <w:rsid w:val="004B5240"/>
    <w:rsid w:val="004C0AF6"/>
    <w:rsid w:val="004E66EA"/>
    <w:rsid w:val="004F0655"/>
    <w:rsid w:val="004F1A96"/>
    <w:rsid w:val="005013B5"/>
    <w:rsid w:val="005017FC"/>
    <w:rsid w:val="00522E0D"/>
    <w:rsid w:val="005331BC"/>
    <w:rsid w:val="0053336C"/>
    <w:rsid w:val="00537F3F"/>
    <w:rsid w:val="00550E2B"/>
    <w:rsid w:val="005545CB"/>
    <w:rsid w:val="005575CF"/>
    <w:rsid w:val="00570204"/>
    <w:rsid w:val="00570A1F"/>
    <w:rsid w:val="005744B5"/>
    <w:rsid w:val="00574AE3"/>
    <w:rsid w:val="00576D44"/>
    <w:rsid w:val="00587A9F"/>
    <w:rsid w:val="00590B19"/>
    <w:rsid w:val="00592F11"/>
    <w:rsid w:val="005A45A6"/>
    <w:rsid w:val="005B4A99"/>
    <w:rsid w:val="005D3146"/>
    <w:rsid w:val="005D3B23"/>
    <w:rsid w:val="005E22A6"/>
    <w:rsid w:val="005E5D59"/>
    <w:rsid w:val="005E6D5C"/>
    <w:rsid w:val="006033FF"/>
    <w:rsid w:val="00606B7C"/>
    <w:rsid w:val="006078B9"/>
    <w:rsid w:val="00612ECB"/>
    <w:rsid w:val="006205D4"/>
    <w:rsid w:val="00647C53"/>
    <w:rsid w:val="006671BF"/>
    <w:rsid w:val="006735DF"/>
    <w:rsid w:val="00676CD0"/>
    <w:rsid w:val="0069637B"/>
    <w:rsid w:val="006A70A6"/>
    <w:rsid w:val="006C78DA"/>
    <w:rsid w:val="006D6A06"/>
    <w:rsid w:val="006E637A"/>
    <w:rsid w:val="006F20E3"/>
    <w:rsid w:val="006F2C18"/>
    <w:rsid w:val="00710B09"/>
    <w:rsid w:val="00724A07"/>
    <w:rsid w:val="00745116"/>
    <w:rsid w:val="007469F2"/>
    <w:rsid w:val="00751BA4"/>
    <w:rsid w:val="00751CD1"/>
    <w:rsid w:val="00757B97"/>
    <w:rsid w:val="00761EB7"/>
    <w:rsid w:val="00763E6D"/>
    <w:rsid w:val="007819EF"/>
    <w:rsid w:val="007C1439"/>
    <w:rsid w:val="007C700E"/>
    <w:rsid w:val="007D1F7B"/>
    <w:rsid w:val="007F1897"/>
    <w:rsid w:val="007F51C2"/>
    <w:rsid w:val="00810D11"/>
    <w:rsid w:val="00817F7D"/>
    <w:rsid w:val="0082592C"/>
    <w:rsid w:val="00836A6D"/>
    <w:rsid w:val="00836F1C"/>
    <w:rsid w:val="00837C4B"/>
    <w:rsid w:val="008449AB"/>
    <w:rsid w:val="0084539F"/>
    <w:rsid w:val="008463F3"/>
    <w:rsid w:val="008517D3"/>
    <w:rsid w:val="00870107"/>
    <w:rsid w:val="008773D5"/>
    <w:rsid w:val="00886050"/>
    <w:rsid w:val="00893CD7"/>
    <w:rsid w:val="008960C5"/>
    <w:rsid w:val="008B6D70"/>
    <w:rsid w:val="008C6E32"/>
    <w:rsid w:val="008E0CDA"/>
    <w:rsid w:val="008E5BED"/>
    <w:rsid w:val="009133D7"/>
    <w:rsid w:val="00915F7A"/>
    <w:rsid w:val="00916961"/>
    <w:rsid w:val="00927A13"/>
    <w:rsid w:val="00927B55"/>
    <w:rsid w:val="0093713D"/>
    <w:rsid w:val="00937651"/>
    <w:rsid w:val="0094016A"/>
    <w:rsid w:val="00952E89"/>
    <w:rsid w:val="00955019"/>
    <w:rsid w:val="009565D2"/>
    <w:rsid w:val="0096031D"/>
    <w:rsid w:val="009609E4"/>
    <w:rsid w:val="0099338D"/>
    <w:rsid w:val="009A60F5"/>
    <w:rsid w:val="009B1C33"/>
    <w:rsid w:val="009B6C0A"/>
    <w:rsid w:val="009C20F9"/>
    <w:rsid w:val="009C601B"/>
    <w:rsid w:val="009D5CBC"/>
    <w:rsid w:val="009F0DC5"/>
    <w:rsid w:val="009F1968"/>
    <w:rsid w:val="009F79B4"/>
    <w:rsid w:val="00A00E8C"/>
    <w:rsid w:val="00A06B34"/>
    <w:rsid w:val="00A10160"/>
    <w:rsid w:val="00A16A59"/>
    <w:rsid w:val="00A3405E"/>
    <w:rsid w:val="00A37A97"/>
    <w:rsid w:val="00A41228"/>
    <w:rsid w:val="00A42043"/>
    <w:rsid w:val="00A532CB"/>
    <w:rsid w:val="00A57C07"/>
    <w:rsid w:val="00A71439"/>
    <w:rsid w:val="00A729DA"/>
    <w:rsid w:val="00A95143"/>
    <w:rsid w:val="00AB6E34"/>
    <w:rsid w:val="00AC44B8"/>
    <w:rsid w:val="00AE1682"/>
    <w:rsid w:val="00AE47F2"/>
    <w:rsid w:val="00AE4A1D"/>
    <w:rsid w:val="00B00BC6"/>
    <w:rsid w:val="00B07085"/>
    <w:rsid w:val="00B12466"/>
    <w:rsid w:val="00B23015"/>
    <w:rsid w:val="00B24E07"/>
    <w:rsid w:val="00B27135"/>
    <w:rsid w:val="00B31EBC"/>
    <w:rsid w:val="00B32362"/>
    <w:rsid w:val="00B47539"/>
    <w:rsid w:val="00B47A4C"/>
    <w:rsid w:val="00B6608F"/>
    <w:rsid w:val="00B712CD"/>
    <w:rsid w:val="00BA28C7"/>
    <w:rsid w:val="00BB39D3"/>
    <w:rsid w:val="00BB5456"/>
    <w:rsid w:val="00BC2EED"/>
    <w:rsid w:val="00BE3447"/>
    <w:rsid w:val="00BF0936"/>
    <w:rsid w:val="00C15A4E"/>
    <w:rsid w:val="00C15D44"/>
    <w:rsid w:val="00C16D51"/>
    <w:rsid w:val="00C46827"/>
    <w:rsid w:val="00C528BC"/>
    <w:rsid w:val="00CA4619"/>
    <w:rsid w:val="00CB596B"/>
    <w:rsid w:val="00CC525D"/>
    <w:rsid w:val="00CC6878"/>
    <w:rsid w:val="00CE6FA5"/>
    <w:rsid w:val="00CF4285"/>
    <w:rsid w:val="00D02AEF"/>
    <w:rsid w:val="00D06516"/>
    <w:rsid w:val="00D0700A"/>
    <w:rsid w:val="00D11586"/>
    <w:rsid w:val="00D14813"/>
    <w:rsid w:val="00D258F0"/>
    <w:rsid w:val="00D334F9"/>
    <w:rsid w:val="00D44AF1"/>
    <w:rsid w:val="00D50642"/>
    <w:rsid w:val="00D52BB8"/>
    <w:rsid w:val="00D667E2"/>
    <w:rsid w:val="00D70021"/>
    <w:rsid w:val="00D732EE"/>
    <w:rsid w:val="00D8546F"/>
    <w:rsid w:val="00DA3FBA"/>
    <w:rsid w:val="00DB09E1"/>
    <w:rsid w:val="00DC147F"/>
    <w:rsid w:val="00DC70C3"/>
    <w:rsid w:val="00DE6B40"/>
    <w:rsid w:val="00DF0945"/>
    <w:rsid w:val="00DF2254"/>
    <w:rsid w:val="00E00B5E"/>
    <w:rsid w:val="00E01536"/>
    <w:rsid w:val="00E03663"/>
    <w:rsid w:val="00E13758"/>
    <w:rsid w:val="00E163D5"/>
    <w:rsid w:val="00E349E7"/>
    <w:rsid w:val="00E62871"/>
    <w:rsid w:val="00E64278"/>
    <w:rsid w:val="00E83108"/>
    <w:rsid w:val="00E84106"/>
    <w:rsid w:val="00E87BFD"/>
    <w:rsid w:val="00E91250"/>
    <w:rsid w:val="00EB2F6C"/>
    <w:rsid w:val="00EC56C8"/>
    <w:rsid w:val="00EF45FE"/>
    <w:rsid w:val="00F03154"/>
    <w:rsid w:val="00F31783"/>
    <w:rsid w:val="00F37C37"/>
    <w:rsid w:val="00F4178B"/>
    <w:rsid w:val="00F42951"/>
    <w:rsid w:val="00F42E12"/>
    <w:rsid w:val="00F7544F"/>
    <w:rsid w:val="00F85E88"/>
    <w:rsid w:val="00FB570E"/>
    <w:rsid w:val="00FB7547"/>
    <w:rsid w:val="00FC48B0"/>
    <w:rsid w:val="00FD68E6"/>
    <w:rsid w:val="00FF141B"/>
    <w:rsid w:val="00FF3AAC"/>
    <w:rsid w:val="00FF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935"/>
  </w:style>
  <w:style w:type="paragraph" w:styleId="Heading1">
    <w:name w:val="heading 1"/>
    <w:basedOn w:val="Normal"/>
    <w:next w:val="Normal"/>
    <w:link w:val="Heading1Char"/>
    <w:uiPriority w:val="9"/>
    <w:qFormat/>
    <w:rsid w:val="004A2A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9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31D"/>
  </w:style>
  <w:style w:type="paragraph" w:styleId="Footer">
    <w:name w:val="footer"/>
    <w:basedOn w:val="Normal"/>
    <w:link w:val="FooterChar"/>
    <w:uiPriority w:val="99"/>
    <w:unhideWhenUsed/>
    <w:rsid w:val="00960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31D"/>
  </w:style>
  <w:style w:type="paragraph" w:styleId="BalloonText">
    <w:name w:val="Balloon Text"/>
    <w:basedOn w:val="Normal"/>
    <w:link w:val="BalloonTextChar"/>
    <w:uiPriority w:val="99"/>
    <w:semiHidden/>
    <w:unhideWhenUsed/>
    <w:rsid w:val="00026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93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A2A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C700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27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9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A70A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D1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C6957"/>
    <w:rPr>
      <w:color w:val="800080" w:themeColor="followedHyperlink"/>
      <w:u w:val="single"/>
    </w:rPr>
  </w:style>
  <w:style w:type="paragraph" w:customStyle="1" w:styleId="Default">
    <w:name w:val="Default"/>
    <w:rsid w:val="00522E0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935"/>
  </w:style>
  <w:style w:type="paragraph" w:styleId="Heading1">
    <w:name w:val="heading 1"/>
    <w:basedOn w:val="Normal"/>
    <w:next w:val="Normal"/>
    <w:link w:val="Heading1Char"/>
    <w:uiPriority w:val="9"/>
    <w:qFormat/>
    <w:rsid w:val="004A2A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9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31D"/>
  </w:style>
  <w:style w:type="paragraph" w:styleId="Footer">
    <w:name w:val="footer"/>
    <w:basedOn w:val="Normal"/>
    <w:link w:val="FooterChar"/>
    <w:uiPriority w:val="99"/>
    <w:unhideWhenUsed/>
    <w:rsid w:val="00960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31D"/>
  </w:style>
  <w:style w:type="paragraph" w:styleId="BalloonText">
    <w:name w:val="Balloon Text"/>
    <w:basedOn w:val="Normal"/>
    <w:link w:val="BalloonTextChar"/>
    <w:uiPriority w:val="99"/>
    <w:semiHidden/>
    <w:unhideWhenUsed/>
    <w:rsid w:val="00026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93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A2A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C700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27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9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A70A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D1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C6957"/>
    <w:rPr>
      <w:color w:val="800080" w:themeColor="followedHyperlink"/>
      <w:u w:val="single"/>
    </w:rPr>
  </w:style>
  <w:style w:type="paragraph" w:customStyle="1" w:styleId="Default">
    <w:name w:val="Default"/>
    <w:rsid w:val="00522E0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96739">
          <w:marLeft w:val="67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4789">
          <w:marLeft w:val="67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5274">
          <w:marLeft w:val="67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0317">
          <w:marLeft w:val="67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7424">
          <w:marLeft w:val="67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31995">
          <w:marLeft w:val="67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4159">
          <w:marLeft w:val="67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4059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69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7796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283">
          <w:marLeft w:val="67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8928">
          <w:marLeft w:val="67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5824">
          <w:marLeft w:val="67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3937">
          <w:marLeft w:val="67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0994">
          <w:marLeft w:val="67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2388">
          <w:marLeft w:val="67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19677">
          <w:marLeft w:val="67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2386">
          <w:marLeft w:val="67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1121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6081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4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39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7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6697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7417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4034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810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9728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6504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1663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30240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0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1491">
          <w:marLeft w:val="720"/>
          <w:marRight w:val="0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7347">
          <w:marLeft w:val="720"/>
          <w:marRight w:val="0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44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63404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5217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9149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6042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7455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0399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3426">
          <w:marLeft w:val="677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0998">
          <w:marLeft w:val="677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9366">
          <w:marLeft w:val="677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6667">
          <w:marLeft w:val="677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0674">
          <w:marLeft w:val="677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5972">
          <w:marLeft w:val="677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0495">
          <w:marLeft w:val="677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7791">
          <w:marLeft w:val="67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765">
          <w:marLeft w:val="67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504">
          <w:marLeft w:val="67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5687">
          <w:marLeft w:val="67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3601">
          <w:marLeft w:val="67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69862">
          <w:marLeft w:val="67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4856">
          <w:marLeft w:val="0"/>
          <w:marRight w:val="0"/>
          <w:marTop w:val="0"/>
          <w:marBottom w:val="0"/>
          <w:divBdr>
            <w:top w:val="single" w:sz="2" w:space="0" w:color="E1E1E1"/>
            <w:left w:val="single" w:sz="6" w:space="0" w:color="E1E1E1"/>
            <w:bottom w:val="single" w:sz="2" w:space="0" w:color="E1E1E1"/>
            <w:right w:val="single" w:sz="6" w:space="0" w:color="E1E1E1"/>
          </w:divBdr>
          <w:divsChild>
            <w:div w:id="129729525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1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3600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8575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2127">
          <w:marLeft w:val="67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89">
          <w:marLeft w:val="67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1839">
          <w:marLeft w:val="67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9551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1513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1685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362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3205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0216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0662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4230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3769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9459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rkem1\Application%20Data\Microsoft\Templates\Equality%20&amp;%20Diversity%20Blan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Equality &amp; Diversity Blank</Template>
  <TotalTime>2</TotalTime>
  <Pages>4</Pages>
  <Words>430</Words>
  <Characters>2455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Skills for Health</Company>
  <LinksUpToDate>false</LinksUpToDate>
  <CharactersWithSpaces>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Burke Mark</dc:creator>
  <cp:lastModifiedBy>Crisp Laura</cp:lastModifiedBy>
  <cp:revision>2</cp:revision>
  <cp:lastPrinted>2015-04-07T09:20:00Z</cp:lastPrinted>
  <dcterms:created xsi:type="dcterms:W3CDTF">2016-03-31T10:43:00Z</dcterms:created>
  <dcterms:modified xsi:type="dcterms:W3CDTF">2016-03-31T10:43:00Z</dcterms:modified>
</cp:coreProperties>
</file>